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4EF20" w14:textId="22B4D633" w:rsidR="001B2540" w:rsidRDefault="001B2540" w:rsidP="001B2540">
      <w:r>
        <w:rPr>
          <w:noProof/>
        </w:rPr>
        <w:drawing>
          <wp:anchor distT="0" distB="0" distL="114300" distR="114300" simplePos="0" relativeHeight="251659264" behindDoc="0" locked="0" layoutInCell="1" allowOverlap="1" wp14:anchorId="12C2EB50" wp14:editId="050A9BAD">
            <wp:simplePos x="0" y="0"/>
            <wp:positionH relativeFrom="margin">
              <wp:align>center</wp:align>
            </wp:positionH>
            <wp:positionV relativeFrom="paragraph">
              <wp:posOffset>214630</wp:posOffset>
            </wp:positionV>
            <wp:extent cx="4591050" cy="981075"/>
            <wp:effectExtent l="0" t="0" r="0" b="9525"/>
            <wp:wrapNone/>
            <wp:docPr id="19355873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8737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7AF974" w14:textId="77777777" w:rsidR="001B2540" w:rsidRDefault="001B2540" w:rsidP="001B2540"/>
    <w:p w14:paraId="62D3AB5E" w14:textId="178B307F" w:rsidR="001B2540" w:rsidRDefault="001B2540" w:rsidP="001B2540"/>
    <w:p w14:paraId="2017A611" w14:textId="0E2F7A74" w:rsidR="001B2540" w:rsidRDefault="001B2540" w:rsidP="001B2540"/>
    <w:p w14:paraId="45B9832E" w14:textId="26DE1058" w:rsidR="001B2540" w:rsidRDefault="001B2540" w:rsidP="001B2540"/>
    <w:p w14:paraId="4482819C" w14:textId="124192DD" w:rsidR="00645A75" w:rsidRDefault="00455DFD" w:rsidP="001B2540">
      <w:pPr>
        <w:pStyle w:val="Ttulo"/>
        <w:jc w:val="center"/>
        <w:rPr>
          <w:lang w:bidi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548C14" wp14:editId="62CC9AFB">
                <wp:simplePos x="0" y="0"/>
                <wp:positionH relativeFrom="column">
                  <wp:posOffset>5013325</wp:posOffset>
                </wp:positionH>
                <wp:positionV relativeFrom="paragraph">
                  <wp:posOffset>256540</wp:posOffset>
                </wp:positionV>
                <wp:extent cx="1183640" cy="824230"/>
                <wp:effectExtent l="0" t="0" r="0" b="0"/>
                <wp:wrapNone/>
                <wp:docPr id="127473020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3640" cy="824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CDE775" w14:textId="6510BFEE" w:rsidR="00455DFD" w:rsidRPr="00455DFD" w:rsidRDefault="00455DFD" w:rsidP="00455DFD">
                            <w:pPr>
                              <w:pStyle w:val="Ttulo1"/>
                              <w:jc w:val="center"/>
                              <w:rPr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bidi="es-E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Incluye Certificado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ascade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48C1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94.75pt;margin-top:20.2pt;width:93.2pt;height:64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" filled="f" stroked="f">
                <v:textbox>
                  <w:txbxContent>
                    <w:p w14:paraId="6FCDE775" w14:textId="6510BFEE" w:rsidR="00455DFD" w:rsidRPr="00455DFD" w:rsidRDefault="00455DFD" w:rsidP="00455DFD">
                      <w:pPr>
                        <w:pStyle w:val="Ttulo1"/>
                        <w:jc w:val="center"/>
                        <w:rPr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:lang w:bidi="es-E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Incluye Certificado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9E9308E" wp14:editId="203AF46D">
            <wp:simplePos x="0" y="0"/>
            <wp:positionH relativeFrom="margin">
              <wp:posOffset>4236720</wp:posOffset>
            </wp:positionH>
            <wp:positionV relativeFrom="paragraph">
              <wp:posOffset>43180</wp:posOffset>
            </wp:positionV>
            <wp:extent cx="1249020" cy="897890"/>
            <wp:effectExtent l="0" t="0" r="8890" b="0"/>
            <wp:wrapNone/>
            <wp:docPr id="9570041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0411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02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400D">
        <w:t>Curso</w:t>
      </w:r>
      <w:r w:rsidR="00C70C09" w:rsidRPr="00F26479">
        <w:rPr>
          <w:lang w:bidi="es-ES"/>
        </w:rPr>
        <w:t xml:space="preserve"> </w:t>
      </w:r>
      <w:r w:rsidR="0007400D">
        <w:rPr>
          <w:lang w:bidi="es-ES"/>
        </w:rPr>
        <w:t>Básico</w:t>
      </w:r>
      <w:r w:rsidR="000C06A9" w:rsidRPr="000C06A9">
        <w:rPr>
          <w:noProof/>
        </w:rPr>
        <w:t xml:space="preserve"> </w:t>
      </w:r>
    </w:p>
    <w:p w14:paraId="1E5A1FC8" w14:textId="3250F776" w:rsidR="008D0C4E" w:rsidRPr="008D0C4E" w:rsidRDefault="008D0C4E" w:rsidP="008D0C4E">
      <w:pPr>
        <w:rPr>
          <w:lang w:bidi="es-ES"/>
        </w:rPr>
      </w:pPr>
    </w:p>
    <w:p w14:paraId="652D7390" w14:textId="4237DE9C" w:rsidR="00645A75" w:rsidRPr="00F26479" w:rsidRDefault="00645A75">
      <w:pPr>
        <w:pStyle w:val="Ttulo1"/>
      </w:pPr>
    </w:p>
    <w:p w14:paraId="1BB75779" w14:textId="6037C327" w:rsidR="00645A75" w:rsidRPr="00F26479" w:rsidRDefault="00000000">
      <w:pPr>
        <w:pStyle w:val="Ttulo2"/>
      </w:pPr>
      <w:sdt>
        <w:sdtPr>
          <w:alias w:val="Descripción:"/>
          <w:tag w:val="Descripción:"/>
          <w:id w:val="-1023635109"/>
          <w:placeholder>
            <w:docPart w:val="86406CA556BF49D6B9EBA3A68536634F"/>
          </w:placeholder>
          <w:temporary/>
          <w:showingPlcHdr/>
          <w15:appearance w15:val="hidden"/>
        </w:sdtPr>
        <w:sdtContent>
          <w:r w:rsidR="0059569D" w:rsidRPr="00F26479">
            <w:rPr>
              <w:lang w:bidi="es-ES"/>
            </w:rPr>
            <w:t>Descripción</w:t>
          </w:r>
        </w:sdtContent>
      </w:sdt>
    </w:p>
    <w:p w14:paraId="63A36F9B" w14:textId="26C235B8" w:rsidR="00645A75" w:rsidRPr="00F26479" w:rsidRDefault="0045731C">
      <w:r>
        <w:t xml:space="preserve">El Curso Básico de Windows 10 es un curso esencial para todo aquel que se inicia en la computación y la informática. </w:t>
      </w:r>
      <w:r w:rsidR="00455DFD">
        <w:t>Tiene una duración de 20 horas y e</w:t>
      </w:r>
      <w:r>
        <w:t xml:space="preserve">stá dirigido a estudiantes </w:t>
      </w:r>
      <w:r w:rsidR="007304B2">
        <w:t>o</w:t>
      </w:r>
      <w:r>
        <w:t xml:space="preserve"> profesionales</w:t>
      </w:r>
      <w:r w:rsidR="00095B03">
        <w:t>, pero también para cualquier persona</w:t>
      </w:r>
      <w:r>
        <w:t xml:space="preserve"> que a diario deb</w:t>
      </w:r>
      <w:r w:rsidR="00095B03">
        <w:t>a</w:t>
      </w:r>
      <w:r>
        <w:t xml:space="preserve"> realizar tareas con este extraordinario sistema.</w:t>
      </w:r>
    </w:p>
    <w:p w14:paraId="0FFD856C" w14:textId="58AF04FA" w:rsidR="00645A75" w:rsidRPr="00F26479" w:rsidRDefault="00EC6FBD">
      <w:pPr>
        <w:pStyle w:val="Ttulo2"/>
      </w:pPr>
      <w:r>
        <w:t>Objetivo</w:t>
      </w:r>
    </w:p>
    <w:p w14:paraId="0BF43A3B" w14:textId="4E92E0BA" w:rsidR="00645A75" w:rsidRPr="00F26479" w:rsidRDefault="007304B2">
      <w:r>
        <w:t>Tiene como</w:t>
      </w:r>
      <w:r w:rsidR="00095B03">
        <w:t xml:space="preserve"> objetivo b</w:t>
      </w:r>
      <w:r w:rsidR="00095B03" w:rsidRPr="00095B03">
        <w:t>rindar a los participantes los conocimientos básicos para utilizar Windows 10 de manera eficiente en sus tareas cotidianas.</w:t>
      </w:r>
    </w:p>
    <w:p w14:paraId="1F768143" w14:textId="6A97E4B3" w:rsidR="00645A75" w:rsidRPr="00F26479" w:rsidRDefault="00EC6FBD">
      <w:pPr>
        <w:pStyle w:val="Ttulo2"/>
      </w:pPr>
      <w:r>
        <w:t>Recursos</w:t>
      </w:r>
    </w:p>
    <w:p w14:paraId="2049AFCC" w14:textId="0B3ACA88" w:rsidR="00645A75" w:rsidRPr="00F26479" w:rsidRDefault="00146E82">
      <w:r>
        <w:t xml:space="preserve">El curso cuenta con una sala de computación, </w:t>
      </w:r>
      <w:r w:rsidR="00AE0E17">
        <w:t xml:space="preserve">computadoras </w:t>
      </w:r>
      <w:r>
        <w:t xml:space="preserve">con el sistema Windows instalado, </w:t>
      </w:r>
      <w:r w:rsidR="00EC6FBD">
        <w:t xml:space="preserve">acceso a internet, </w:t>
      </w:r>
      <w:r>
        <w:t>aire acondicionado, pantalla</w:t>
      </w:r>
      <w:r w:rsidR="001B2540">
        <w:t xml:space="preserve"> de tv</w:t>
      </w:r>
      <w:r w:rsidR="007920CA">
        <w:t xml:space="preserve"> </w:t>
      </w:r>
      <w:r w:rsidR="002C4534">
        <w:t>grande</w:t>
      </w:r>
      <w:r>
        <w:t>, iluminación adecuada y el mejor ambiente de estudio.</w:t>
      </w:r>
    </w:p>
    <w:p w14:paraId="21862176" w14:textId="75BCB5ED" w:rsidR="00645A75" w:rsidRDefault="00000000">
      <w:pPr>
        <w:pStyle w:val="Ttulo1"/>
      </w:pPr>
      <w:sdt>
        <w:sdtPr>
          <w:alias w:val="Programación del curso:"/>
          <w:tag w:val="Programación del curso:"/>
          <w:id w:val="762876812"/>
          <w:placeholder>
            <w:docPart w:val="05B80BC58C5F4772A9BB48F5DC2EC724"/>
          </w:placeholder>
          <w:temporary/>
          <w:showingPlcHdr/>
          <w15:appearance w15:val="hidden"/>
        </w:sdtPr>
        <w:sdtContent>
          <w:r w:rsidR="00B96BA5" w:rsidRPr="00F26479">
            <w:rPr>
              <w:lang w:bidi="es-ES"/>
            </w:rPr>
            <w:t xml:space="preserve">Programación del curso </w:t>
          </w:r>
        </w:sdtContent>
      </w:sdt>
    </w:p>
    <w:p w14:paraId="1AA5EA7B" w14:textId="74AE664B" w:rsidR="0042659A" w:rsidRPr="0042659A" w:rsidRDefault="0042659A" w:rsidP="0042659A">
      <w:pPr>
        <w:rPr>
          <w:lang w:val="es-US"/>
        </w:rPr>
      </w:pPr>
      <w:r w:rsidRPr="0042659A">
        <w:rPr>
          <w:lang w:val="es-US"/>
        </w:rPr>
        <w:t>Sesión 1: Introducción a Windows 10</w:t>
      </w:r>
    </w:p>
    <w:p w14:paraId="6A212E33" w14:textId="77777777" w:rsidR="0042659A" w:rsidRPr="0042659A" w:rsidRDefault="0042659A" w:rsidP="0042659A">
      <w:pPr>
        <w:numPr>
          <w:ilvl w:val="0"/>
          <w:numId w:val="18"/>
        </w:numPr>
        <w:rPr>
          <w:lang w:val="es-US"/>
        </w:rPr>
      </w:pPr>
      <w:r w:rsidRPr="0042659A">
        <w:rPr>
          <w:lang w:val="es-US"/>
        </w:rPr>
        <w:t>Entorno de escritorio: Menú Inicio, barra de tareas, escritorio.</w:t>
      </w:r>
    </w:p>
    <w:p w14:paraId="15F6393D" w14:textId="77777777" w:rsidR="0042659A" w:rsidRPr="0042659A" w:rsidRDefault="0042659A" w:rsidP="0042659A">
      <w:pPr>
        <w:numPr>
          <w:ilvl w:val="0"/>
          <w:numId w:val="18"/>
        </w:numPr>
        <w:rPr>
          <w:lang w:val="es-US"/>
        </w:rPr>
      </w:pPr>
      <w:r w:rsidRPr="0042659A">
        <w:rPr>
          <w:lang w:val="es-US"/>
        </w:rPr>
        <w:t>Personalización del escritorio: fondo de pantalla, temas, colores.</w:t>
      </w:r>
    </w:p>
    <w:p w14:paraId="21FEA36B" w14:textId="77777777" w:rsidR="0042659A" w:rsidRPr="0042659A" w:rsidRDefault="0042659A" w:rsidP="0042659A">
      <w:pPr>
        <w:numPr>
          <w:ilvl w:val="0"/>
          <w:numId w:val="18"/>
        </w:numPr>
        <w:rPr>
          <w:lang w:val="es-US"/>
        </w:rPr>
      </w:pPr>
      <w:r w:rsidRPr="0042659A">
        <w:rPr>
          <w:lang w:val="es-US"/>
        </w:rPr>
        <w:t>Explorador de archivos: navegar por carpetas y archivos.</w:t>
      </w:r>
    </w:p>
    <w:p w14:paraId="40CFF392" w14:textId="77777777" w:rsidR="0042659A" w:rsidRPr="0042659A" w:rsidRDefault="0042659A" w:rsidP="0042659A">
      <w:pPr>
        <w:numPr>
          <w:ilvl w:val="0"/>
          <w:numId w:val="18"/>
        </w:numPr>
        <w:rPr>
          <w:lang w:val="es-US"/>
        </w:rPr>
      </w:pPr>
      <w:r w:rsidRPr="0042659A">
        <w:rPr>
          <w:lang w:val="es-US"/>
        </w:rPr>
        <w:t>Administración de archivos y carpetas: crear, copiar, mover, eliminar.</w:t>
      </w:r>
    </w:p>
    <w:p w14:paraId="04C00E9F" w14:textId="20FD6F5F" w:rsidR="0042659A" w:rsidRPr="0042659A" w:rsidRDefault="0042659A" w:rsidP="0042659A">
      <w:pPr>
        <w:rPr>
          <w:lang w:val="es-US"/>
        </w:rPr>
      </w:pPr>
      <w:bookmarkStart w:id="0" w:name="_Hlk158548086"/>
      <w:r w:rsidRPr="0042659A">
        <w:rPr>
          <w:lang w:val="es-US"/>
        </w:rPr>
        <w:t>Sesión 2: Menú Inicio y Configuración</w:t>
      </w:r>
    </w:p>
    <w:bookmarkEnd w:id="0"/>
    <w:p w14:paraId="56FD906C" w14:textId="77777777" w:rsidR="0042659A" w:rsidRPr="0042659A" w:rsidRDefault="0042659A" w:rsidP="0042659A">
      <w:pPr>
        <w:numPr>
          <w:ilvl w:val="0"/>
          <w:numId w:val="19"/>
        </w:numPr>
        <w:rPr>
          <w:lang w:val="es-US"/>
        </w:rPr>
      </w:pPr>
      <w:r w:rsidRPr="0042659A">
        <w:rPr>
          <w:lang w:val="es-US"/>
        </w:rPr>
        <w:t>Menú Inicio: aplicaciones, configuración, búsqueda.</w:t>
      </w:r>
    </w:p>
    <w:p w14:paraId="589A74F2" w14:textId="77777777" w:rsidR="0042659A" w:rsidRPr="0042659A" w:rsidRDefault="0042659A" w:rsidP="0042659A">
      <w:pPr>
        <w:numPr>
          <w:ilvl w:val="0"/>
          <w:numId w:val="19"/>
        </w:numPr>
        <w:rPr>
          <w:lang w:val="es-US"/>
        </w:rPr>
      </w:pPr>
      <w:r w:rsidRPr="0042659A">
        <w:rPr>
          <w:lang w:val="es-US"/>
        </w:rPr>
        <w:t>Configuración de Windows: personalizar el sistema, actualizar, seguridad.</w:t>
      </w:r>
    </w:p>
    <w:p w14:paraId="38854F77" w14:textId="77777777" w:rsidR="0042659A" w:rsidRPr="0042659A" w:rsidRDefault="0042659A" w:rsidP="0042659A">
      <w:pPr>
        <w:numPr>
          <w:ilvl w:val="0"/>
          <w:numId w:val="19"/>
        </w:numPr>
        <w:rPr>
          <w:lang w:val="es-US"/>
        </w:rPr>
      </w:pPr>
      <w:r w:rsidRPr="0042659A">
        <w:rPr>
          <w:lang w:val="es-US"/>
        </w:rPr>
        <w:t>Cuentas de usuario: crear, administrar, permisos.</w:t>
      </w:r>
    </w:p>
    <w:p w14:paraId="6D46631E" w14:textId="77777777" w:rsidR="0042659A" w:rsidRPr="0042659A" w:rsidRDefault="0042659A" w:rsidP="0042659A">
      <w:pPr>
        <w:numPr>
          <w:ilvl w:val="0"/>
          <w:numId w:val="19"/>
        </w:numPr>
        <w:rPr>
          <w:lang w:val="en-US"/>
        </w:rPr>
      </w:pPr>
      <w:r w:rsidRPr="0042659A">
        <w:rPr>
          <w:lang w:val="en-US"/>
        </w:rPr>
        <w:t>Conectividad a redes: Wi-Fi, Ethernet, Bluetooth.</w:t>
      </w:r>
    </w:p>
    <w:p w14:paraId="40555C67" w14:textId="77777777" w:rsidR="0042659A" w:rsidRPr="0042659A" w:rsidRDefault="0042659A" w:rsidP="0042659A">
      <w:pPr>
        <w:rPr>
          <w:lang w:val="es-US"/>
        </w:rPr>
      </w:pPr>
      <w:r w:rsidRPr="0042659A">
        <w:rPr>
          <w:lang w:val="es-US"/>
        </w:rPr>
        <w:t>Sesión 3: Aplicaciones y Tienda Windows</w:t>
      </w:r>
    </w:p>
    <w:p w14:paraId="25C6A17A" w14:textId="77777777" w:rsidR="0042659A" w:rsidRPr="0042659A" w:rsidRDefault="0042659A" w:rsidP="0042659A">
      <w:pPr>
        <w:numPr>
          <w:ilvl w:val="0"/>
          <w:numId w:val="20"/>
        </w:numPr>
        <w:rPr>
          <w:lang w:val="es-US"/>
        </w:rPr>
      </w:pPr>
      <w:r w:rsidRPr="0042659A">
        <w:rPr>
          <w:lang w:val="es-US"/>
        </w:rPr>
        <w:t>Aplicaciones preinstaladas: Correo, Fotos, Calendario, etc.</w:t>
      </w:r>
    </w:p>
    <w:p w14:paraId="502D98CA" w14:textId="77777777" w:rsidR="0042659A" w:rsidRPr="0042659A" w:rsidRDefault="0042659A" w:rsidP="0042659A">
      <w:pPr>
        <w:numPr>
          <w:ilvl w:val="0"/>
          <w:numId w:val="20"/>
        </w:numPr>
        <w:rPr>
          <w:lang w:val="es-US"/>
        </w:rPr>
      </w:pPr>
      <w:r w:rsidRPr="0042659A">
        <w:rPr>
          <w:lang w:val="es-US"/>
        </w:rPr>
        <w:t>Descargar e instalar aplicaciones desde la Tienda Windows.</w:t>
      </w:r>
    </w:p>
    <w:p w14:paraId="004B6490" w14:textId="77777777" w:rsidR="0042659A" w:rsidRPr="0042659A" w:rsidRDefault="0042659A" w:rsidP="0042659A">
      <w:pPr>
        <w:numPr>
          <w:ilvl w:val="0"/>
          <w:numId w:val="20"/>
        </w:numPr>
        <w:rPr>
          <w:lang w:val="es-US"/>
        </w:rPr>
      </w:pPr>
      <w:r w:rsidRPr="0042659A">
        <w:rPr>
          <w:lang w:val="es-US"/>
        </w:rPr>
        <w:t>Administrar aplicaciones: desinstalar, actualizar, mover.</w:t>
      </w:r>
    </w:p>
    <w:p w14:paraId="675DA05B" w14:textId="77777777" w:rsidR="0042659A" w:rsidRPr="0042659A" w:rsidRDefault="0042659A" w:rsidP="0042659A">
      <w:pPr>
        <w:numPr>
          <w:ilvl w:val="0"/>
          <w:numId w:val="20"/>
        </w:numPr>
        <w:rPr>
          <w:lang w:val="es-US"/>
        </w:rPr>
      </w:pPr>
      <w:r w:rsidRPr="0042659A">
        <w:rPr>
          <w:lang w:val="es-US"/>
        </w:rPr>
        <w:t>Seguridad y privacidad en las aplicaciones.</w:t>
      </w:r>
    </w:p>
    <w:p w14:paraId="0DDDBE2C" w14:textId="77777777" w:rsidR="0042659A" w:rsidRPr="0042659A" w:rsidRDefault="0042659A" w:rsidP="0042659A">
      <w:pPr>
        <w:rPr>
          <w:lang w:val="es-US"/>
        </w:rPr>
      </w:pPr>
      <w:r w:rsidRPr="0042659A">
        <w:rPr>
          <w:lang w:val="es-US"/>
        </w:rPr>
        <w:t>Sesión 4: Multitarea y Atajos de Teclado</w:t>
      </w:r>
    </w:p>
    <w:p w14:paraId="0ED54A32" w14:textId="77777777" w:rsidR="0042659A" w:rsidRPr="0042659A" w:rsidRDefault="0042659A" w:rsidP="0042659A">
      <w:pPr>
        <w:numPr>
          <w:ilvl w:val="0"/>
          <w:numId w:val="21"/>
        </w:numPr>
        <w:rPr>
          <w:lang w:val="es-US"/>
        </w:rPr>
      </w:pPr>
      <w:r w:rsidRPr="0042659A">
        <w:rPr>
          <w:lang w:val="es-US"/>
        </w:rPr>
        <w:t>Abrir y trabajar con múltiples ventanas.</w:t>
      </w:r>
    </w:p>
    <w:p w14:paraId="278C1A16" w14:textId="77777777" w:rsidR="0042659A" w:rsidRPr="0042659A" w:rsidRDefault="0042659A" w:rsidP="0042659A">
      <w:pPr>
        <w:numPr>
          <w:ilvl w:val="0"/>
          <w:numId w:val="21"/>
        </w:numPr>
        <w:rPr>
          <w:lang w:val="es-US"/>
        </w:rPr>
      </w:pPr>
      <w:r w:rsidRPr="0042659A">
        <w:rPr>
          <w:lang w:val="es-US"/>
        </w:rPr>
        <w:t>Atajos de teclado para navegar por el sistema.</w:t>
      </w:r>
    </w:p>
    <w:p w14:paraId="44D18121" w14:textId="77777777" w:rsidR="0042659A" w:rsidRPr="0042659A" w:rsidRDefault="0042659A" w:rsidP="0042659A">
      <w:pPr>
        <w:numPr>
          <w:ilvl w:val="0"/>
          <w:numId w:val="21"/>
        </w:numPr>
        <w:rPr>
          <w:lang w:val="es-US"/>
        </w:rPr>
      </w:pPr>
      <w:r w:rsidRPr="0042659A">
        <w:rPr>
          <w:lang w:val="es-US"/>
        </w:rPr>
        <w:lastRenderedPageBreak/>
        <w:t>Utilizar la vista de tareas y escritorios virtuales.</w:t>
      </w:r>
    </w:p>
    <w:p w14:paraId="34539F3D" w14:textId="77777777" w:rsidR="0042659A" w:rsidRPr="0042659A" w:rsidRDefault="0042659A" w:rsidP="0042659A">
      <w:pPr>
        <w:numPr>
          <w:ilvl w:val="0"/>
          <w:numId w:val="21"/>
        </w:numPr>
        <w:rPr>
          <w:lang w:val="es-US"/>
        </w:rPr>
      </w:pPr>
      <w:r w:rsidRPr="0042659A">
        <w:rPr>
          <w:lang w:val="es-US"/>
        </w:rPr>
        <w:t>Optimizar el rendimiento del sistema.</w:t>
      </w:r>
    </w:p>
    <w:p w14:paraId="0710AF3F" w14:textId="77777777" w:rsidR="0042659A" w:rsidRPr="0042659A" w:rsidRDefault="0042659A" w:rsidP="0042659A">
      <w:pPr>
        <w:rPr>
          <w:lang w:val="es-US"/>
        </w:rPr>
      </w:pPr>
      <w:r w:rsidRPr="0042659A">
        <w:rPr>
          <w:lang w:val="es-US"/>
        </w:rPr>
        <w:t>Sesión 5: Dispositivos y Conectividad</w:t>
      </w:r>
    </w:p>
    <w:p w14:paraId="261FAD53" w14:textId="77777777" w:rsidR="0042659A" w:rsidRPr="0042659A" w:rsidRDefault="0042659A" w:rsidP="0042659A">
      <w:pPr>
        <w:numPr>
          <w:ilvl w:val="0"/>
          <w:numId w:val="22"/>
        </w:numPr>
        <w:rPr>
          <w:lang w:val="es-US"/>
        </w:rPr>
      </w:pPr>
      <w:r w:rsidRPr="0042659A">
        <w:rPr>
          <w:lang w:val="es-US"/>
        </w:rPr>
        <w:t>Impresoras y escáneres: instalar y configurar.</w:t>
      </w:r>
    </w:p>
    <w:p w14:paraId="28490DCA" w14:textId="77777777" w:rsidR="0042659A" w:rsidRPr="0042659A" w:rsidRDefault="0042659A" w:rsidP="0042659A">
      <w:pPr>
        <w:numPr>
          <w:ilvl w:val="0"/>
          <w:numId w:val="22"/>
        </w:numPr>
        <w:rPr>
          <w:lang w:val="es-US"/>
        </w:rPr>
      </w:pPr>
      <w:r w:rsidRPr="0042659A">
        <w:rPr>
          <w:lang w:val="es-US"/>
        </w:rPr>
        <w:t>Dispositivos USB: conectar y usar.</w:t>
      </w:r>
    </w:p>
    <w:p w14:paraId="15A2C08C" w14:textId="77777777" w:rsidR="0042659A" w:rsidRPr="0042659A" w:rsidRDefault="0042659A" w:rsidP="0042659A">
      <w:pPr>
        <w:numPr>
          <w:ilvl w:val="0"/>
          <w:numId w:val="22"/>
        </w:numPr>
        <w:rPr>
          <w:lang w:val="es-US"/>
        </w:rPr>
      </w:pPr>
      <w:r w:rsidRPr="0042659A">
        <w:rPr>
          <w:lang w:val="es-US"/>
        </w:rPr>
        <w:t>Conectarse a otros equipos y compartir recursos.</w:t>
      </w:r>
    </w:p>
    <w:p w14:paraId="1FC17D40" w14:textId="77777777" w:rsidR="0042659A" w:rsidRPr="0042659A" w:rsidRDefault="0042659A" w:rsidP="0042659A">
      <w:pPr>
        <w:numPr>
          <w:ilvl w:val="0"/>
          <w:numId w:val="22"/>
        </w:numPr>
        <w:rPr>
          <w:lang w:val="es-US"/>
        </w:rPr>
      </w:pPr>
      <w:r w:rsidRPr="0042659A">
        <w:rPr>
          <w:lang w:val="es-US"/>
        </w:rPr>
        <w:t>Solución de problemas básicos de conectividad.</w:t>
      </w:r>
    </w:p>
    <w:p w14:paraId="5CEEB12D" w14:textId="77777777" w:rsidR="0042659A" w:rsidRPr="0042659A" w:rsidRDefault="0042659A" w:rsidP="0042659A">
      <w:pPr>
        <w:rPr>
          <w:lang w:val="es-US"/>
        </w:rPr>
      </w:pPr>
      <w:r w:rsidRPr="0042659A">
        <w:rPr>
          <w:lang w:val="es-US"/>
        </w:rPr>
        <w:t>Sesión 6: Seguridad y Protección</w:t>
      </w:r>
    </w:p>
    <w:p w14:paraId="4C0FFCA4" w14:textId="77777777" w:rsidR="0042659A" w:rsidRPr="0042659A" w:rsidRDefault="0042659A" w:rsidP="0042659A">
      <w:pPr>
        <w:numPr>
          <w:ilvl w:val="0"/>
          <w:numId w:val="23"/>
        </w:numPr>
        <w:rPr>
          <w:lang w:val="es-US"/>
        </w:rPr>
      </w:pPr>
      <w:r w:rsidRPr="0042659A">
        <w:rPr>
          <w:lang w:val="es-US"/>
        </w:rPr>
        <w:t>Actualizaciones de Windows y antivirus.</w:t>
      </w:r>
    </w:p>
    <w:p w14:paraId="1C5BEBA2" w14:textId="77777777" w:rsidR="0042659A" w:rsidRPr="0042659A" w:rsidRDefault="0042659A" w:rsidP="0042659A">
      <w:pPr>
        <w:numPr>
          <w:ilvl w:val="0"/>
          <w:numId w:val="23"/>
        </w:numPr>
        <w:rPr>
          <w:lang w:val="es-US"/>
        </w:rPr>
      </w:pPr>
      <w:r w:rsidRPr="0042659A">
        <w:rPr>
          <w:lang w:val="es-US"/>
        </w:rPr>
        <w:t>Firewall y configuración de seguridad.</w:t>
      </w:r>
    </w:p>
    <w:p w14:paraId="0D6B6758" w14:textId="77777777" w:rsidR="0042659A" w:rsidRPr="0042659A" w:rsidRDefault="0042659A" w:rsidP="0042659A">
      <w:pPr>
        <w:numPr>
          <w:ilvl w:val="0"/>
          <w:numId w:val="23"/>
        </w:numPr>
        <w:rPr>
          <w:lang w:val="es-US"/>
        </w:rPr>
      </w:pPr>
      <w:r w:rsidRPr="0042659A">
        <w:rPr>
          <w:lang w:val="es-US"/>
        </w:rPr>
        <w:t>Copia de seguridad y recuperación de datos.</w:t>
      </w:r>
    </w:p>
    <w:p w14:paraId="6C684500" w14:textId="77777777" w:rsidR="0042659A" w:rsidRPr="0042659A" w:rsidRDefault="0042659A" w:rsidP="0042659A">
      <w:pPr>
        <w:numPr>
          <w:ilvl w:val="0"/>
          <w:numId w:val="23"/>
        </w:numPr>
        <w:rPr>
          <w:lang w:val="es-US"/>
        </w:rPr>
      </w:pPr>
      <w:r w:rsidRPr="0042659A">
        <w:rPr>
          <w:lang w:val="es-US"/>
        </w:rPr>
        <w:t>Control parental y protección infantil.</w:t>
      </w:r>
    </w:p>
    <w:p w14:paraId="772C0D61" w14:textId="77777777" w:rsidR="0042659A" w:rsidRPr="0042659A" w:rsidRDefault="0042659A" w:rsidP="0042659A">
      <w:pPr>
        <w:rPr>
          <w:lang w:val="es-US"/>
        </w:rPr>
      </w:pPr>
      <w:r w:rsidRPr="0042659A">
        <w:rPr>
          <w:lang w:val="es-US"/>
        </w:rPr>
        <w:t>Sesión 7: Entretenimiento y Multimedia</w:t>
      </w:r>
    </w:p>
    <w:p w14:paraId="700A3028" w14:textId="77777777" w:rsidR="0042659A" w:rsidRPr="0042659A" w:rsidRDefault="0042659A" w:rsidP="0042659A">
      <w:pPr>
        <w:numPr>
          <w:ilvl w:val="0"/>
          <w:numId w:val="24"/>
        </w:numPr>
        <w:rPr>
          <w:lang w:val="es-US"/>
        </w:rPr>
      </w:pPr>
      <w:r w:rsidRPr="0042659A">
        <w:rPr>
          <w:lang w:val="es-US"/>
        </w:rPr>
        <w:t>Reproductor de música y video.</w:t>
      </w:r>
    </w:p>
    <w:p w14:paraId="51E65A5A" w14:textId="77777777" w:rsidR="0042659A" w:rsidRPr="0042659A" w:rsidRDefault="0042659A" w:rsidP="0042659A">
      <w:pPr>
        <w:numPr>
          <w:ilvl w:val="0"/>
          <w:numId w:val="24"/>
        </w:numPr>
        <w:rPr>
          <w:lang w:val="es-US"/>
        </w:rPr>
      </w:pPr>
      <w:r w:rsidRPr="0042659A">
        <w:rPr>
          <w:lang w:val="es-US"/>
        </w:rPr>
        <w:t>Fotos y cámara: capturar, editar y compartir.</w:t>
      </w:r>
    </w:p>
    <w:p w14:paraId="0D251739" w14:textId="77777777" w:rsidR="0042659A" w:rsidRPr="0042659A" w:rsidRDefault="0042659A" w:rsidP="0042659A">
      <w:pPr>
        <w:numPr>
          <w:ilvl w:val="0"/>
          <w:numId w:val="24"/>
        </w:numPr>
        <w:rPr>
          <w:lang w:val="es-US"/>
        </w:rPr>
      </w:pPr>
      <w:r w:rsidRPr="0042659A">
        <w:rPr>
          <w:lang w:val="es-US"/>
        </w:rPr>
        <w:t>Juegos y aplicaciones de entretenimiento.</w:t>
      </w:r>
    </w:p>
    <w:p w14:paraId="62F8A817" w14:textId="77777777" w:rsidR="0042659A" w:rsidRPr="0042659A" w:rsidRDefault="0042659A" w:rsidP="0042659A">
      <w:pPr>
        <w:numPr>
          <w:ilvl w:val="0"/>
          <w:numId w:val="24"/>
        </w:numPr>
        <w:rPr>
          <w:lang w:val="es-US"/>
        </w:rPr>
      </w:pPr>
      <w:proofErr w:type="spellStart"/>
      <w:r w:rsidRPr="0042659A">
        <w:rPr>
          <w:lang w:val="es-US"/>
        </w:rPr>
        <w:t>Streaming</w:t>
      </w:r>
      <w:proofErr w:type="spellEnd"/>
      <w:r w:rsidRPr="0042659A">
        <w:rPr>
          <w:lang w:val="es-US"/>
        </w:rPr>
        <w:t xml:space="preserve"> de música y video.</w:t>
      </w:r>
    </w:p>
    <w:p w14:paraId="78557802" w14:textId="77777777" w:rsidR="0042659A" w:rsidRPr="0042659A" w:rsidRDefault="0042659A" w:rsidP="0042659A">
      <w:pPr>
        <w:rPr>
          <w:lang w:val="es-US"/>
        </w:rPr>
      </w:pPr>
      <w:r w:rsidRPr="0042659A">
        <w:rPr>
          <w:lang w:val="es-US"/>
        </w:rPr>
        <w:t>Sesión 8: Solución de Problemas y Optimización</w:t>
      </w:r>
    </w:p>
    <w:p w14:paraId="01E9D606" w14:textId="77777777" w:rsidR="0042659A" w:rsidRPr="0042659A" w:rsidRDefault="0042659A" w:rsidP="0042659A">
      <w:pPr>
        <w:numPr>
          <w:ilvl w:val="0"/>
          <w:numId w:val="25"/>
        </w:numPr>
        <w:rPr>
          <w:lang w:val="es-US"/>
        </w:rPr>
      </w:pPr>
      <w:r w:rsidRPr="0042659A">
        <w:rPr>
          <w:lang w:val="es-US"/>
        </w:rPr>
        <w:t>Diagnóstico y reparación de problemas comunes.</w:t>
      </w:r>
    </w:p>
    <w:p w14:paraId="02C449DF" w14:textId="77777777" w:rsidR="0042659A" w:rsidRPr="0042659A" w:rsidRDefault="0042659A" w:rsidP="0042659A">
      <w:pPr>
        <w:numPr>
          <w:ilvl w:val="0"/>
          <w:numId w:val="25"/>
        </w:numPr>
        <w:rPr>
          <w:lang w:val="es-US"/>
        </w:rPr>
      </w:pPr>
      <w:r w:rsidRPr="0042659A">
        <w:rPr>
          <w:lang w:val="es-US"/>
        </w:rPr>
        <w:t>Liberar espacio en disco y optimizar el rendimiento.</w:t>
      </w:r>
    </w:p>
    <w:p w14:paraId="3F52B180" w14:textId="77777777" w:rsidR="0042659A" w:rsidRPr="0042659A" w:rsidRDefault="0042659A" w:rsidP="0042659A">
      <w:pPr>
        <w:numPr>
          <w:ilvl w:val="0"/>
          <w:numId w:val="25"/>
        </w:numPr>
        <w:rPr>
          <w:lang w:val="es-US"/>
        </w:rPr>
      </w:pPr>
      <w:r w:rsidRPr="0042659A">
        <w:rPr>
          <w:lang w:val="es-US"/>
        </w:rPr>
        <w:t>Restaurar el sistema a un punto anterior.</w:t>
      </w:r>
    </w:p>
    <w:p w14:paraId="627062E5" w14:textId="77777777" w:rsidR="0042659A" w:rsidRPr="0042659A" w:rsidRDefault="0042659A" w:rsidP="0042659A">
      <w:pPr>
        <w:numPr>
          <w:ilvl w:val="0"/>
          <w:numId w:val="25"/>
        </w:numPr>
        <w:rPr>
          <w:lang w:val="es-US"/>
        </w:rPr>
      </w:pPr>
      <w:r w:rsidRPr="0042659A">
        <w:rPr>
          <w:lang w:val="es-US"/>
        </w:rPr>
        <w:t>Opciones de recuperación y reinstalación de Windows.</w:t>
      </w:r>
    </w:p>
    <w:p w14:paraId="4BEA002D" w14:textId="77777777" w:rsidR="0042659A" w:rsidRDefault="0042659A" w:rsidP="0042659A"/>
    <w:p w14:paraId="18F9D270" w14:textId="51F555D0" w:rsidR="0042659A" w:rsidRPr="0042659A" w:rsidRDefault="00000000" w:rsidP="0042659A">
      <w:pPr>
        <w:pStyle w:val="Ttulo1"/>
      </w:pPr>
      <w:sdt>
        <w:sdtPr>
          <w:alias w:val="Recursos e información adicional:"/>
          <w:tag w:val="Recursos e información adicional:"/>
          <w:id w:val="-366066199"/>
          <w:placeholder>
            <w:docPart w:val="669CBCF849304E869B84924C634834FD"/>
          </w:placeholder>
          <w:temporary/>
          <w:showingPlcHdr/>
          <w15:appearance w15:val="hidden"/>
        </w:sdtPr>
        <w:sdtContent>
          <w:r w:rsidR="0042659A" w:rsidRPr="00F26479">
            <w:t>Información y recursos adicionales</w:t>
          </w:r>
        </w:sdtContent>
      </w:sdt>
    </w:p>
    <w:p w14:paraId="0C8ED6DE" w14:textId="0B5A0EE3" w:rsidR="0042659A" w:rsidRPr="0042659A" w:rsidRDefault="0042659A" w:rsidP="0042659A">
      <w:pPr>
        <w:rPr>
          <w:rFonts w:asciiTheme="majorHAnsi" w:eastAsiaTheme="majorEastAsia" w:hAnsiTheme="majorHAnsi" w:cstheme="majorBidi"/>
          <w:b/>
          <w:bCs/>
          <w:color w:val="B6332E" w:themeColor="accent1" w:themeShade="BF"/>
          <w:lang w:bidi="es-ES"/>
        </w:rPr>
      </w:pPr>
      <w:r w:rsidRPr="0042659A">
        <w:rPr>
          <w:rFonts w:asciiTheme="majorHAnsi" w:eastAsiaTheme="majorEastAsia" w:hAnsiTheme="majorHAnsi" w:cstheme="majorBidi"/>
          <w:b/>
          <w:bCs/>
          <w:color w:val="B6332E" w:themeColor="accent1" w:themeShade="BF"/>
          <w:lang w:bidi="es-ES"/>
        </w:rPr>
        <w:t>Recursos Adicionales:</w:t>
      </w:r>
    </w:p>
    <w:p w14:paraId="5ED5B6CC" w14:textId="77777777" w:rsidR="0042659A" w:rsidRPr="0042659A" w:rsidRDefault="0042659A" w:rsidP="0042659A">
      <w:pPr>
        <w:numPr>
          <w:ilvl w:val="0"/>
          <w:numId w:val="26"/>
        </w:numPr>
        <w:rPr>
          <w:lang w:val="es-US"/>
        </w:rPr>
      </w:pPr>
      <w:r w:rsidRPr="0042659A">
        <w:rPr>
          <w:lang w:val="es-US"/>
        </w:rPr>
        <w:t>Soporte técnico de Microsoft: </w:t>
      </w:r>
      <w:hyperlink r:id="rId9" w:tgtFrame="_blank" w:history="1">
        <w:r w:rsidRPr="0042659A">
          <w:rPr>
            <w:rStyle w:val="Hipervnculo"/>
            <w:lang w:val="es-US"/>
          </w:rPr>
          <w:t>https://support.microsoft.com/es-es/windows</w:t>
        </w:r>
      </w:hyperlink>
    </w:p>
    <w:p w14:paraId="47D29A22" w14:textId="150C9041" w:rsidR="0042659A" w:rsidRPr="0042659A" w:rsidRDefault="0042659A" w:rsidP="0042659A">
      <w:pPr>
        <w:numPr>
          <w:ilvl w:val="0"/>
          <w:numId w:val="26"/>
        </w:numPr>
        <w:rPr>
          <w:lang w:val="es-US"/>
        </w:rPr>
      </w:pPr>
      <w:r w:rsidRPr="0042659A">
        <w:rPr>
          <w:lang w:val="es-US"/>
        </w:rPr>
        <w:t>Manuales y tutoriales de Windows: &lt;</w:t>
      </w:r>
      <w:r w:rsidR="00906F4C">
        <w:rPr>
          <w:lang w:val="es-US"/>
        </w:rPr>
        <w:t>enlaces recomendados</w:t>
      </w:r>
      <w:r w:rsidRPr="0042659A">
        <w:rPr>
          <w:lang w:val="es-US"/>
        </w:rPr>
        <w:t>&gt;</w:t>
      </w:r>
    </w:p>
    <w:p w14:paraId="756FE503" w14:textId="3DF5D2EB" w:rsidR="0042659A" w:rsidRDefault="0042659A" w:rsidP="0042659A">
      <w:pPr>
        <w:numPr>
          <w:ilvl w:val="0"/>
          <w:numId w:val="26"/>
        </w:numPr>
        <w:rPr>
          <w:lang w:val="es-US"/>
        </w:rPr>
      </w:pPr>
      <w:r w:rsidRPr="0042659A">
        <w:rPr>
          <w:lang w:val="es-US"/>
        </w:rPr>
        <w:t>Vídeos tutoriales de Windows: &lt;</w:t>
      </w:r>
      <w:r w:rsidR="00906F4C">
        <w:rPr>
          <w:lang w:val="es-US"/>
        </w:rPr>
        <w:t>enlaces recomendados</w:t>
      </w:r>
      <w:r w:rsidRPr="0042659A">
        <w:rPr>
          <w:lang w:val="es-US"/>
        </w:rPr>
        <w:t>&gt;</w:t>
      </w:r>
    </w:p>
    <w:p w14:paraId="2E57BD0E" w14:textId="5035B69D" w:rsidR="0042659A" w:rsidRPr="0042659A" w:rsidRDefault="0042659A" w:rsidP="0042659A">
      <w:pPr>
        <w:numPr>
          <w:ilvl w:val="0"/>
          <w:numId w:val="26"/>
        </w:numPr>
        <w:rPr>
          <w:lang w:val="es-US"/>
        </w:rPr>
      </w:pPr>
      <w:r>
        <w:rPr>
          <w:lang w:val="es-US"/>
        </w:rPr>
        <w:t>Guía de clase</w:t>
      </w:r>
      <w:r w:rsidR="00906F4C">
        <w:rPr>
          <w:lang w:val="es-US"/>
        </w:rPr>
        <w:t>: &lt;incluido con el curso&gt;</w:t>
      </w:r>
    </w:p>
    <w:p w14:paraId="655850F8" w14:textId="49B8418B" w:rsidR="00544E8A" w:rsidRDefault="00544E8A"/>
    <w:p w14:paraId="7F9AB859" w14:textId="77777777" w:rsidR="00FA1A7B" w:rsidRPr="00F26479" w:rsidRDefault="00000000" w:rsidP="00FA1A7B">
      <w:pPr>
        <w:pStyle w:val="Ttulo1"/>
      </w:pPr>
      <w:sdt>
        <w:sdtPr>
          <w:alias w:val="Información sobre el profesor:"/>
          <w:tag w:val="Información sobre el profesor:"/>
          <w:id w:val="-1062789515"/>
          <w:placeholder>
            <w:docPart w:val="88DE1AF492544154A3AE98A1585C0A74"/>
          </w:placeholder>
          <w:temporary/>
          <w:showingPlcHdr/>
          <w15:appearance w15:val="hidden"/>
        </w:sdtPr>
        <w:sdtContent>
          <w:r w:rsidR="00FA1A7B" w:rsidRPr="00F26479">
            <w:rPr>
              <w:lang w:bidi="es-ES"/>
            </w:rPr>
            <w:t>Información sobre el profesor</w:t>
          </w:r>
        </w:sdtContent>
      </w:sdt>
    </w:p>
    <w:tbl>
      <w:tblPr>
        <w:tblStyle w:val="TabladelprogramadelcursoSinbordes"/>
        <w:tblW w:w="9923" w:type="dxa"/>
        <w:tblLayout w:type="fixed"/>
        <w:tblLook w:val="04A0" w:firstRow="1" w:lastRow="0" w:firstColumn="1" w:lastColumn="0" w:noHBand="0" w:noVBand="1"/>
        <w:tblDescription w:val="La tabla de información de los profesores contiene el nombre del profesor, la dirección de correo electrónico, la ubicación del despacho y el horario."/>
      </w:tblPr>
      <w:tblGrid>
        <w:gridCol w:w="3412"/>
        <w:gridCol w:w="3401"/>
        <w:gridCol w:w="3110"/>
      </w:tblGrid>
      <w:tr w:rsidR="00FA1A7B" w:rsidRPr="00F26479" w14:paraId="3F31D0CE" w14:textId="77777777" w:rsidTr="004A2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Profesor:"/>
            <w:tag w:val="Profesor:"/>
            <w:id w:val="-416556358"/>
            <w:placeholder>
              <w:docPart w:val="2CFCDD47F5C9468B9707B966AB518BE8"/>
            </w:placeholder>
            <w:temporary/>
            <w:showingPlcHdr/>
            <w15:appearance w15:val="hidden"/>
          </w:sdtPr>
          <w:sdtContent>
            <w:tc>
              <w:tcPr>
                <w:tcW w:w="3412" w:type="dxa"/>
              </w:tcPr>
              <w:p w14:paraId="6D9F386C" w14:textId="77777777" w:rsidR="00FA1A7B" w:rsidRPr="00F26479" w:rsidRDefault="00FA1A7B" w:rsidP="004A2505">
                <w:r w:rsidRPr="00F26479">
                  <w:rPr>
                    <w:lang w:bidi="es-ES"/>
                  </w:rPr>
                  <w:t>Profesor</w:t>
                </w:r>
              </w:p>
            </w:tc>
          </w:sdtContent>
        </w:sdt>
        <w:sdt>
          <w:sdtPr>
            <w:alias w:val="Correo electrónico:"/>
            <w:tag w:val="Correo electrónico:"/>
            <w:id w:val="-1716189078"/>
            <w:placeholder>
              <w:docPart w:val="3AB0C274BC2F4F2FB8AFFB435FD0CFCE"/>
            </w:placeholder>
            <w:temporary/>
            <w:showingPlcHdr/>
            <w15:appearance w15:val="hidden"/>
          </w:sdtPr>
          <w:sdtContent>
            <w:tc>
              <w:tcPr>
                <w:tcW w:w="3401" w:type="dxa"/>
              </w:tcPr>
              <w:p w14:paraId="10447E73" w14:textId="77777777" w:rsidR="00FA1A7B" w:rsidRPr="00F26479" w:rsidRDefault="00FA1A7B" w:rsidP="004A2505">
                <w:r w:rsidRPr="00F26479">
                  <w:rPr>
                    <w:lang w:bidi="es-ES"/>
                  </w:rPr>
                  <w:t>Correo electrónico</w:t>
                </w:r>
              </w:p>
            </w:tc>
          </w:sdtContent>
        </w:sdt>
        <w:sdt>
          <w:sdtPr>
            <w:alias w:val="Ubicación del despacho y horario:"/>
            <w:tag w:val="Ubicación del despacho y horario:"/>
            <w:id w:val="-1124762793"/>
            <w:placeholder>
              <w:docPart w:val="7E3254D6A17E4392A1E23065752C27C2"/>
            </w:placeholder>
            <w:temporary/>
            <w:showingPlcHdr/>
            <w15:appearance w15:val="hidden"/>
          </w:sdtPr>
          <w:sdtContent>
            <w:tc>
              <w:tcPr>
                <w:tcW w:w="3110" w:type="dxa"/>
              </w:tcPr>
              <w:p w14:paraId="2EB3B4F4" w14:textId="77777777" w:rsidR="00FA1A7B" w:rsidRPr="00F26479" w:rsidRDefault="00FA1A7B" w:rsidP="004A2505">
                <w:r w:rsidRPr="00F26479">
                  <w:rPr>
                    <w:lang w:bidi="es-ES"/>
                  </w:rPr>
                  <w:t>Ubicación del despacho y horario</w:t>
                </w:r>
              </w:p>
            </w:tc>
          </w:sdtContent>
        </w:sdt>
      </w:tr>
      <w:tr w:rsidR="00FA1A7B" w:rsidRPr="00F26479" w14:paraId="00DE670D" w14:textId="77777777" w:rsidTr="004A2505">
        <w:tc>
          <w:tcPr>
            <w:tcW w:w="3412" w:type="dxa"/>
          </w:tcPr>
          <w:p w14:paraId="75243258" w14:textId="5B138F5B" w:rsidR="00FA1A7B" w:rsidRDefault="001B2540" w:rsidP="004A2505">
            <w:pPr>
              <w:pStyle w:val="Sinespaciado"/>
              <w:rPr>
                <w:rStyle w:val="Textoennegrita"/>
              </w:rPr>
            </w:pPr>
            <w:r>
              <w:rPr>
                <w:rStyle w:val="Textoennegrita"/>
              </w:rPr>
              <w:t xml:space="preserve">H. </w:t>
            </w:r>
            <w:r w:rsidR="00FA1A7B">
              <w:rPr>
                <w:rStyle w:val="Textoennegrita"/>
              </w:rPr>
              <w:t>Javier Rivas</w:t>
            </w:r>
          </w:p>
          <w:p w14:paraId="08AC4D10" w14:textId="77777777" w:rsidR="00FA1A7B" w:rsidRPr="00F26479" w:rsidRDefault="00FA1A7B" w:rsidP="004A2505">
            <w:pPr>
              <w:pStyle w:val="Sinespaciado"/>
            </w:pPr>
            <w:r>
              <w:rPr>
                <w:rStyle w:val="Textoennegrita"/>
              </w:rPr>
              <w:t>Ingeniero de Sistemas</w:t>
            </w:r>
          </w:p>
        </w:tc>
        <w:tc>
          <w:tcPr>
            <w:tcW w:w="3401" w:type="dxa"/>
          </w:tcPr>
          <w:p w14:paraId="5515124A" w14:textId="77777777" w:rsidR="00FA1A7B" w:rsidRDefault="00000000" w:rsidP="004A2505">
            <w:pPr>
              <w:pStyle w:val="Sinespaciado"/>
            </w:pPr>
            <w:hyperlink r:id="rId10" w:history="1">
              <w:r w:rsidR="00FA1A7B" w:rsidRPr="00161362">
                <w:rPr>
                  <w:rStyle w:val="Hipervnculo"/>
                </w:rPr>
                <w:t>h.javier.rivas@gmail.com</w:t>
              </w:r>
            </w:hyperlink>
          </w:p>
          <w:p w14:paraId="246B728F" w14:textId="77777777" w:rsidR="00FA1A7B" w:rsidRPr="00F26479" w:rsidRDefault="00FA1A7B" w:rsidP="004A2505">
            <w:pPr>
              <w:pStyle w:val="Sinespaciado"/>
            </w:pPr>
            <w:r>
              <w:t>hjavierrivas.wixsite.com/</w:t>
            </w:r>
            <w:proofErr w:type="spellStart"/>
            <w:r>
              <w:t>mycv</w:t>
            </w:r>
            <w:proofErr w:type="spellEnd"/>
          </w:p>
        </w:tc>
        <w:tc>
          <w:tcPr>
            <w:tcW w:w="3110" w:type="dxa"/>
          </w:tcPr>
          <w:p w14:paraId="49168AFA" w14:textId="77777777" w:rsidR="00FA1A7B" w:rsidRPr="00F26479" w:rsidRDefault="00FA1A7B" w:rsidP="004A2505">
            <w:pPr>
              <w:pStyle w:val="Sinespaciado"/>
            </w:pPr>
            <w:r>
              <w:t>El Callao</w:t>
            </w:r>
            <w:r w:rsidRPr="00F26479">
              <w:rPr>
                <w:lang w:bidi="es-ES"/>
              </w:rPr>
              <w:t xml:space="preserve">, </w:t>
            </w:r>
            <w:r>
              <w:rPr>
                <w:lang w:bidi="es-ES"/>
              </w:rPr>
              <w:t>Edif. Teresita. Horario de oficina.</w:t>
            </w:r>
          </w:p>
        </w:tc>
      </w:tr>
    </w:tbl>
    <w:p w14:paraId="42FD9DBC" w14:textId="2F70978F" w:rsidR="00FA1A7B" w:rsidRDefault="00FA1A7B" w:rsidP="00FA1A7B"/>
    <w:p w14:paraId="07C14E07" w14:textId="1DDB1113" w:rsidR="0038179F" w:rsidRDefault="0038179F">
      <w:r>
        <w:br w:type="page"/>
      </w:r>
    </w:p>
    <w:p w14:paraId="2C202762" w14:textId="77777777" w:rsidR="0022314C" w:rsidRPr="0042659A" w:rsidRDefault="0022314C" w:rsidP="0022314C">
      <w:pPr>
        <w:pBdr>
          <w:bottom w:val="single" w:sz="4" w:space="1" w:color="auto"/>
        </w:pBdr>
        <w:jc w:val="right"/>
        <w:rPr>
          <w:lang w:val="es-US"/>
        </w:rPr>
      </w:pPr>
      <w:r w:rsidRPr="0042659A">
        <w:rPr>
          <w:lang w:val="es-US"/>
        </w:rPr>
        <w:lastRenderedPageBreak/>
        <w:t>Sesión 1: Introducción a Windows 10</w:t>
      </w:r>
    </w:p>
    <w:p w14:paraId="46C01605" w14:textId="77777777" w:rsidR="00C15C56" w:rsidRDefault="00C15C56" w:rsidP="00C15C56">
      <w:pPr>
        <w:ind w:left="360"/>
        <w:rPr>
          <w:lang w:val="es-US"/>
        </w:rPr>
      </w:pPr>
    </w:p>
    <w:p w14:paraId="6893B244" w14:textId="52273F9C" w:rsidR="0022314C" w:rsidRDefault="0022314C" w:rsidP="00C15C56">
      <w:pPr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US"/>
        </w:rPr>
      </w:pPr>
      <w:r w:rsidRPr="0042659A">
        <w:rPr>
          <w:lang w:val="es-US"/>
        </w:rPr>
        <w:t>Entorno de escritorio: Menú Inicio, barra de tareas, escritorio.</w:t>
      </w:r>
    </w:p>
    <w:p w14:paraId="052AC87A" w14:textId="77777777" w:rsidR="0022314C" w:rsidRPr="0042659A" w:rsidRDefault="0022314C" w:rsidP="00C15C56">
      <w:pPr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US"/>
        </w:rPr>
      </w:pPr>
      <w:r w:rsidRPr="0042659A">
        <w:rPr>
          <w:lang w:val="es-US"/>
        </w:rPr>
        <w:t>Personalización del escritorio: fondo de pantalla, temas, colores.</w:t>
      </w:r>
    </w:p>
    <w:p w14:paraId="5559A7C4" w14:textId="77777777" w:rsidR="0022314C" w:rsidRPr="0042659A" w:rsidRDefault="0022314C" w:rsidP="00C15C56">
      <w:pPr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US"/>
        </w:rPr>
      </w:pPr>
      <w:r w:rsidRPr="0042659A">
        <w:rPr>
          <w:lang w:val="es-US"/>
        </w:rPr>
        <w:t>Explorador de archivos: navegar por carpetas y archivos.</w:t>
      </w:r>
    </w:p>
    <w:p w14:paraId="6B85F3ED" w14:textId="77777777" w:rsidR="0022314C" w:rsidRDefault="0022314C" w:rsidP="00C15C56">
      <w:pPr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US"/>
        </w:rPr>
      </w:pPr>
      <w:r w:rsidRPr="0042659A">
        <w:rPr>
          <w:lang w:val="es-US"/>
        </w:rPr>
        <w:t>Administración de archivos y carpetas: crear, copiar, mover, eliminar.</w:t>
      </w:r>
    </w:p>
    <w:p w14:paraId="782AD805" w14:textId="77777777" w:rsidR="0038179F" w:rsidRDefault="0038179F" w:rsidP="00FA1A7B"/>
    <w:p w14:paraId="3EED2192" w14:textId="77777777" w:rsidR="00C15C56" w:rsidRPr="00F47D02" w:rsidRDefault="00C15C56" w:rsidP="00C15C56">
      <w:pPr>
        <w:rPr>
          <w:b/>
          <w:bCs/>
        </w:rPr>
      </w:pPr>
      <w:r w:rsidRPr="00F47D02">
        <w:rPr>
          <w:b/>
          <w:bCs/>
        </w:rPr>
        <w:t>Objetivos:</w:t>
      </w:r>
    </w:p>
    <w:p w14:paraId="2A2DA7FF" w14:textId="77777777" w:rsidR="00C15C56" w:rsidRDefault="00C15C56" w:rsidP="00C15C56"/>
    <w:p w14:paraId="34929FD4" w14:textId="77777777" w:rsidR="00C15C56" w:rsidRDefault="00C15C56" w:rsidP="00F7669D">
      <w:pPr>
        <w:pStyle w:val="Prrafodelista"/>
        <w:numPr>
          <w:ilvl w:val="0"/>
          <w:numId w:val="33"/>
        </w:numPr>
        <w:spacing w:line="360" w:lineRule="auto"/>
      </w:pPr>
      <w:r>
        <w:t>Familiarizar a los participantes con el entorno de escritorio de Windows 10.</w:t>
      </w:r>
    </w:p>
    <w:p w14:paraId="780A58B6" w14:textId="77777777" w:rsidR="00C15C56" w:rsidRDefault="00C15C56" w:rsidP="00F7669D">
      <w:pPr>
        <w:pStyle w:val="Prrafodelista"/>
        <w:numPr>
          <w:ilvl w:val="0"/>
          <w:numId w:val="33"/>
        </w:numPr>
        <w:spacing w:line="360" w:lineRule="auto"/>
      </w:pPr>
      <w:r>
        <w:t>Enseñar a los participantes cómo personalizar el escritorio.</w:t>
      </w:r>
    </w:p>
    <w:p w14:paraId="3FFA3002" w14:textId="77777777" w:rsidR="00C15C56" w:rsidRDefault="00C15C56" w:rsidP="00F7669D">
      <w:pPr>
        <w:pStyle w:val="Prrafodelista"/>
        <w:numPr>
          <w:ilvl w:val="0"/>
          <w:numId w:val="33"/>
        </w:numPr>
        <w:spacing w:line="360" w:lineRule="auto"/>
      </w:pPr>
      <w:r>
        <w:t>Mostrar a los participantes cómo navegar por carpetas y archivos usando el Explorador de archivos.</w:t>
      </w:r>
    </w:p>
    <w:p w14:paraId="7C109A29" w14:textId="77777777" w:rsidR="00C15C56" w:rsidRDefault="00C15C56" w:rsidP="00F7669D">
      <w:pPr>
        <w:pStyle w:val="Prrafodelista"/>
        <w:numPr>
          <w:ilvl w:val="0"/>
          <w:numId w:val="33"/>
        </w:numPr>
        <w:spacing w:line="360" w:lineRule="auto"/>
      </w:pPr>
      <w:r>
        <w:t>Brindar a los participantes las habilidades básicas para administrar archivos y carpetas.</w:t>
      </w:r>
    </w:p>
    <w:p w14:paraId="2D9B7997" w14:textId="77777777" w:rsidR="00C15C56" w:rsidRDefault="00C15C56" w:rsidP="00C15C56"/>
    <w:p w14:paraId="23F70424" w14:textId="411DC1AA" w:rsidR="00C15C56" w:rsidRPr="00F47D02" w:rsidRDefault="00C15C56" w:rsidP="00C15C56">
      <w:pPr>
        <w:rPr>
          <w:b/>
          <w:bCs/>
        </w:rPr>
      </w:pPr>
      <w:r w:rsidRPr="00F47D02">
        <w:rPr>
          <w:b/>
          <w:bCs/>
        </w:rPr>
        <w:t>Actividades:</w:t>
      </w:r>
    </w:p>
    <w:p w14:paraId="5666AC9F" w14:textId="77777777" w:rsidR="00C15C56" w:rsidRDefault="00C15C56" w:rsidP="00C15C56"/>
    <w:p w14:paraId="3BF93DE8" w14:textId="77777777" w:rsidR="00C15C56" w:rsidRDefault="00C15C56" w:rsidP="00F7669D">
      <w:pPr>
        <w:pStyle w:val="Prrafodelista"/>
        <w:numPr>
          <w:ilvl w:val="0"/>
          <w:numId w:val="34"/>
        </w:numPr>
        <w:spacing w:line="360" w:lineRule="auto"/>
      </w:pPr>
      <w:r>
        <w:t>Presentación del entorno de escritorio: Menú Inicio, barra de tareas, escritorio.</w:t>
      </w:r>
    </w:p>
    <w:p w14:paraId="63C8C791" w14:textId="77777777" w:rsidR="00C15C56" w:rsidRDefault="00C15C56" w:rsidP="00F7669D">
      <w:pPr>
        <w:pStyle w:val="Prrafodelista"/>
        <w:numPr>
          <w:ilvl w:val="0"/>
          <w:numId w:val="34"/>
        </w:numPr>
        <w:spacing w:line="360" w:lineRule="auto"/>
      </w:pPr>
      <w:r>
        <w:t>Demostración de cómo personalizar el escritorio: fondo de pantalla, temas, colores.</w:t>
      </w:r>
    </w:p>
    <w:p w14:paraId="289D0129" w14:textId="77777777" w:rsidR="00C15C56" w:rsidRPr="00F47D02" w:rsidRDefault="00C15C56" w:rsidP="00F7669D">
      <w:pPr>
        <w:pStyle w:val="Prrafodelista"/>
        <w:numPr>
          <w:ilvl w:val="0"/>
          <w:numId w:val="34"/>
        </w:numPr>
        <w:spacing w:line="360" w:lineRule="auto"/>
        <w:rPr>
          <w:color w:val="0070C0"/>
        </w:rPr>
      </w:pPr>
      <w:r w:rsidRPr="00F47D02">
        <w:rPr>
          <w:color w:val="0070C0"/>
        </w:rPr>
        <w:t>Ejercicio práctico: Personalizar el escritorio a su gusto.</w:t>
      </w:r>
    </w:p>
    <w:p w14:paraId="2638806C" w14:textId="77777777" w:rsidR="00F7669D" w:rsidRDefault="00F7669D" w:rsidP="00F7669D">
      <w:pPr>
        <w:spacing w:line="360" w:lineRule="auto"/>
      </w:pPr>
    </w:p>
    <w:p w14:paraId="2A42428F" w14:textId="77777777" w:rsidR="00C15C56" w:rsidRDefault="00C15C56" w:rsidP="00F7669D">
      <w:pPr>
        <w:pStyle w:val="Prrafodelista"/>
        <w:numPr>
          <w:ilvl w:val="0"/>
          <w:numId w:val="34"/>
        </w:numPr>
        <w:spacing w:line="360" w:lineRule="auto"/>
      </w:pPr>
      <w:r>
        <w:t>Tutorial sobre el Explorador de archivos: navegar por carpetas y archivos.</w:t>
      </w:r>
    </w:p>
    <w:p w14:paraId="4B00386C" w14:textId="77777777" w:rsidR="00C15C56" w:rsidRPr="00F47D02" w:rsidRDefault="00C15C56" w:rsidP="00F7669D">
      <w:pPr>
        <w:pStyle w:val="Prrafodelista"/>
        <w:numPr>
          <w:ilvl w:val="0"/>
          <w:numId w:val="34"/>
        </w:numPr>
        <w:spacing w:line="360" w:lineRule="auto"/>
        <w:rPr>
          <w:color w:val="0070C0"/>
        </w:rPr>
      </w:pPr>
      <w:r w:rsidRPr="00F47D02">
        <w:rPr>
          <w:color w:val="0070C0"/>
        </w:rPr>
        <w:t>Actividad práctica: Navegar por una estructura de carpetas y encontrar archivos específicos.</w:t>
      </w:r>
    </w:p>
    <w:p w14:paraId="62816438" w14:textId="77777777" w:rsidR="00C15C56" w:rsidRPr="00F47D02" w:rsidRDefault="00C15C56" w:rsidP="00F7669D">
      <w:pPr>
        <w:pStyle w:val="Prrafodelista"/>
        <w:numPr>
          <w:ilvl w:val="0"/>
          <w:numId w:val="34"/>
        </w:numPr>
        <w:spacing w:line="360" w:lineRule="auto"/>
        <w:rPr>
          <w:color w:val="0070C0"/>
        </w:rPr>
      </w:pPr>
      <w:r w:rsidRPr="00F47D02">
        <w:rPr>
          <w:color w:val="0070C0"/>
        </w:rPr>
        <w:t>Ejercicios de administración de archivos y carpetas: crear, copiar, mover, eliminar.</w:t>
      </w:r>
    </w:p>
    <w:p w14:paraId="0DE0EB6D" w14:textId="77777777" w:rsidR="00C15C56" w:rsidRDefault="00C15C56" w:rsidP="00C15C56"/>
    <w:p w14:paraId="18C1C833" w14:textId="3D32FDC0" w:rsidR="00C15C56" w:rsidRPr="00F47D02" w:rsidRDefault="00C15C56" w:rsidP="00C15C56">
      <w:pPr>
        <w:rPr>
          <w:b/>
          <w:bCs/>
        </w:rPr>
      </w:pPr>
      <w:r w:rsidRPr="00F47D02">
        <w:rPr>
          <w:b/>
          <w:bCs/>
        </w:rPr>
        <w:t xml:space="preserve">Autoevaluación: </w:t>
      </w:r>
    </w:p>
    <w:p w14:paraId="13BCEEF1" w14:textId="77777777" w:rsidR="00C15C56" w:rsidRDefault="00C15C56" w:rsidP="00C15C56"/>
    <w:p w14:paraId="0C48AFBC" w14:textId="5D2A14C2" w:rsidR="00C15C56" w:rsidRDefault="00C15C56" w:rsidP="00C15C56">
      <w:r>
        <w:t>Identifica las características principales de Windows 10 en la siguiente imagen (mostrar una imagen del escritorio señalando sus partes principales para que el alumno las identifique).</w:t>
      </w:r>
    </w:p>
    <w:p w14:paraId="673A006E" w14:textId="77777777" w:rsidR="00C15C56" w:rsidRDefault="00C15C56" w:rsidP="00C15C56"/>
    <w:p w14:paraId="18EEA225" w14:textId="08B469BA" w:rsidR="00C15C56" w:rsidRPr="00F47D02" w:rsidRDefault="00C15C56" w:rsidP="00C15C56">
      <w:pPr>
        <w:rPr>
          <w:b/>
          <w:bCs/>
        </w:rPr>
      </w:pPr>
      <w:r w:rsidRPr="00F47D02">
        <w:rPr>
          <w:b/>
          <w:bCs/>
        </w:rPr>
        <w:t>Recursos:</w:t>
      </w:r>
    </w:p>
    <w:p w14:paraId="15CF2B34" w14:textId="77777777" w:rsidR="00C15C56" w:rsidRDefault="00C15C56" w:rsidP="00C15C56"/>
    <w:p w14:paraId="47B9217D" w14:textId="77777777" w:rsidR="00C15C56" w:rsidRDefault="00C15C56" w:rsidP="00C15C56">
      <w:r>
        <w:t>Manual de Windows 10: &lt;se quitó una URL no válida&gt;</w:t>
      </w:r>
    </w:p>
    <w:p w14:paraId="53BC4177" w14:textId="244689B6" w:rsidR="005F0645" w:rsidRPr="005F0645" w:rsidRDefault="00C15C56" w:rsidP="00C15C56">
      <w:r>
        <w:t>Tutoriales de Windows 10: &lt;se quitó una URL no válida&gt;</w:t>
      </w:r>
    </w:p>
    <w:p w14:paraId="40149385" w14:textId="77777777" w:rsidR="005F0645" w:rsidRPr="005F0645" w:rsidRDefault="005F0645" w:rsidP="005F0645"/>
    <w:p w14:paraId="01184157" w14:textId="77777777" w:rsidR="005F0645" w:rsidRPr="005F0645" w:rsidRDefault="005F0645" w:rsidP="005F0645"/>
    <w:p w14:paraId="7C026E1D" w14:textId="77777777" w:rsidR="005F0645" w:rsidRPr="005F0645" w:rsidRDefault="005F0645" w:rsidP="005F0645"/>
    <w:p w14:paraId="2412B071" w14:textId="77777777" w:rsidR="005F0645" w:rsidRDefault="005F0645" w:rsidP="005F0645"/>
    <w:p w14:paraId="42C81FE8" w14:textId="12BDD846" w:rsidR="005F0645" w:rsidRPr="005F0645" w:rsidRDefault="005F0645" w:rsidP="005F0645">
      <w:pPr>
        <w:pBdr>
          <w:bottom w:val="single" w:sz="4" w:space="1" w:color="auto"/>
        </w:pBdr>
        <w:jc w:val="right"/>
        <w:rPr>
          <w:lang w:val="es-US"/>
        </w:rPr>
      </w:pPr>
      <w:r w:rsidRPr="0042659A">
        <w:rPr>
          <w:lang w:val="es-US"/>
        </w:rPr>
        <w:lastRenderedPageBreak/>
        <w:t>Sesión 2: Menú Inicio y Configuración</w:t>
      </w:r>
    </w:p>
    <w:p w14:paraId="68DBA021" w14:textId="77777777" w:rsidR="005F0645" w:rsidRDefault="005F0645" w:rsidP="005F0645">
      <w:pPr>
        <w:ind w:firstLine="720"/>
      </w:pPr>
    </w:p>
    <w:p w14:paraId="68A56530" w14:textId="77777777" w:rsidR="005F0645" w:rsidRPr="0042659A" w:rsidRDefault="005F0645" w:rsidP="00C15C56">
      <w:pPr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US"/>
        </w:rPr>
      </w:pPr>
      <w:r w:rsidRPr="0042659A">
        <w:rPr>
          <w:lang w:val="es-US"/>
        </w:rPr>
        <w:t>Menú Inicio: aplicaciones, configuración, búsqueda.</w:t>
      </w:r>
    </w:p>
    <w:p w14:paraId="2C27BFCD" w14:textId="77777777" w:rsidR="005F0645" w:rsidRPr="0042659A" w:rsidRDefault="005F0645" w:rsidP="00C15C56">
      <w:pPr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US"/>
        </w:rPr>
      </w:pPr>
      <w:r w:rsidRPr="0042659A">
        <w:rPr>
          <w:lang w:val="es-US"/>
        </w:rPr>
        <w:t>Configuración de Windows: personalizar el sistema, actualizar, seguridad.</w:t>
      </w:r>
    </w:p>
    <w:p w14:paraId="0BF5DB64" w14:textId="77777777" w:rsidR="005F0645" w:rsidRPr="0042659A" w:rsidRDefault="005F0645" w:rsidP="00C15C56">
      <w:pPr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US"/>
        </w:rPr>
      </w:pPr>
      <w:r w:rsidRPr="0042659A">
        <w:rPr>
          <w:lang w:val="es-US"/>
        </w:rPr>
        <w:t>Cuentas de usuario: crear, administrar, permisos.</w:t>
      </w:r>
    </w:p>
    <w:p w14:paraId="71EE3C7A" w14:textId="77777777" w:rsidR="005F0645" w:rsidRPr="0042659A" w:rsidRDefault="005F0645" w:rsidP="00C15C56">
      <w:pPr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2659A">
        <w:rPr>
          <w:lang w:val="en-US"/>
        </w:rPr>
        <w:t>Conectividad a redes: Wi-Fi, Ethernet, Bluetooth.</w:t>
      </w:r>
    </w:p>
    <w:p w14:paraId="6F334BBA" w14:textId="77777777" w:rsidR="005F0645" w:rsidRDefault="005F0645" w:rsidP="00C15C56">
      <w:pPr>
        <w:rPr>
          <w:lang w:val="en-US"/>
        </w:rPr>
      </w:pPr>
    </w:p>
    <w:p w14:paraId="7BDBA3E5" w14:textId="77777777" w:rsidR="00C15C56" w:rsidRPr="00F47D02" w:rsidRDefault="00C15C56" w:rsidP="00C15C56">
      <w:pPr>
        <w:rPr>
          <w:b/>
          <w:bCs/>
          <w:lang w:val="es-US"/>
        </w:rPr>
      </w:pPr>
      <w:r w:rsidRPr="00F47D02">
        <w:rPr>
          <w:b/>
          <w:bCs/>
          <w:lang w:val="es-US"/>
        </w:rPr>
        <w:t>Objetivos:</w:t>
      </w:r>
    </w:p>
    <w:p w14:paraId="342B8194" w14:textId="77777777" w:rsidR="00C15C56" w:rsidRPr="00C15C56" w:rsidRDefault="00C15C56" w:rsidP="00C15C56">
      <w:pPr>
        <w:rPr>
          <w:lang w:val="es-US"/>
        </w:rPr>
      </w:pPr>
    </w:p>
    <w:p w14:paraId="0416C823" w14:textId="77777777" w:rsidR="00C15C56" w:rsidRPr="00F7669D" w:rsidRDefault="00C15C56" w:rsidP="00F7669D">
      <w:pPr>
        <w:pStyle w:val="Prrafodelista"/>
        <w:numPr>
          <w:ilvl w:val="0"/>
          <w:numId w:val="35"/>
        </w:numPr>
        <w:spacing w:line="360" w:lineRule="auto"/>
        <w:rPr>
          <w:lang w:val="es-US"/>
        </w:rPr>
      </w:pPr>
      <w:r w:rsidRPr="00F7669D">
        <w:rPr>
          <w:lang w:val="es-US"/>
        </w:rPr>
        <w:t>Enseñar a los participantes cómo usar el Menú Inicio para acceder a aplicaciones, configuraciones y realizar búsquedas.</w:t>
      </w:r>
    </w:p>
    <w:p w14:paraId="7908911F" w14:textId="77777777" w:rsidR="00C15C56" w:rsidRPr="00F7669D" w:rsidRDefault="00C15C56" w:rsidP="00F7669D">
      <w:pPr>
        <w:pStyle w:val="Prrafodelista"/>
        <w:numPr>
          <w:ilvl w:val="0"/>
          <w:numId w:val="35"/>
        </w:numPr>
        <w:spacing w:line="360" w:lineRule="auto"/>
        <w:rPr>
          <w:lang w:val="es-US"/>
        </w:rPr>
      </w:pPr>
      <w:r w:rsidRPr="00F7669D">
        <w:rPr>
          <w:lang w:val="es-US"/>
        </w:rPr>
        <w:t>Mostrar a los participantes cómo personalizar la configuración de Windows.</w:t>
      </w:r>
    </w:p>
    <w:p w14:paraId="58B44B1F" w14:textId="77777777" w:rsidR="00C15C56" w:rsidRPr="00F7669D" w:rsidRDefault="00C15C56" w:rsidP="00F7669D">
      <w:pPr>
        <w:pStyle w:val="Prrafodelista"/>
        <w:numPr>
          <w:ilvl w:val="0"/>
          <w:numId w:val="35"/>
        </w:numPr>
        <w:spacing w:line="360" w:lineRule="auto"/>
        <w:rPr>
          <w:lang w:val="es-US"/>
        </w:rPr>
      </w:pPr>
      <w:r w:rsidRPr="00F7669D">
        <w:rPr>
          <w:lang w:val="es-US"/>
        </w:rPr>
        <w:t>Brindar a los participantes las habilidades para crear y administrar cuentas de usuario.</w:t>
      </w:r>
    </w:p>
    <w:p w14:paraId="17B2BDA7" w14:textId="77777777" w:rsidR="00C15C56" w:rsidRPr="00F7669D" w:rsidRDefault="00C15C56" w:rsidP="00F7669D">
      <w:pPr>
        <w:pStyle w:val="Prrafodelista"/>
        <w:numPr>
          <w:ilvl w:val="0"/>
          <w:numId w:val="35"/>
        </w:numPr>
        <w:spacing w:line="360" w:lineRule="auto"/>
        <w:rPr>
          <w:lang w:val="es-US"/>
        </w:rPr>
      </w:pPr>
      <w:r w:rsidRPr="00F7669D">
        <w:rPr>
          <w:lang w:val="es-US"/>
        </w:rPr>
        <w:t xml:space="preserve">Conectar a los participantes a redes </w:t>
      </w:r>
      <w:proofErr w:type="spellStart"/>
      <w:r w:rsidRPr="00F7669D">
        <w:rPr>
          <w:lang w:val="es-US"/>
        </w:rPr>
        <w:t>Wi</w:t>
      </w:r>
      <w:proofErr w:type="spellEnd"/>
      <w:r w:rsidRPr="00F7669D">
        <w:rPr>
          <w:lang w:val="es-US"/>
        </w:rPr>
        <w:t>-Fi, Ethernet y Bluetooth.</w:t>
      </w:r>
    </w:p>
    <w:p w14:paraId="58A33CE3" w14:textId="77777777" w:rsidR="00C15C56" w:rsidRDefault="00C15C56" w:rsidP="00C15C56">
      <w:pPr>
        <w:rPr>
          <w:lang w:val="es-US"/>
        </w:rPr>
      </w:pPr>
    </w:p>
    <w:p w14:paraId="3F227DE5" w14:textId="386A148D" w:rsidR="00C15C56" w:rsidRPr="00F47D02" w:rsidRDefault="00C15C56" w:rsidP="00C15C56">
      <w:pPr>
        <w:rPr>
          <w:b/>
          <w:bCs/>
          <w:lang w:val="es-US"/>
        </w:rPr>
      </w:pPr>
      <w:r w:rsidRPr="00F47D02">
        <w:rPr>
          <w:b/>
          <w:bCs/>
          <w:lang w:val="es-US"/>
        </w:rPr>
        <w:t>Actividades:</w:t>
      </w:r>
    </w:p>
    <w:p w14:paraId="294485F2" w14:textId="77777777" w:rsidR="00C15C56" w:rsidRPr="00C15C56" w:rsidRDefault="00C15C56" w:rsidP="00C15C56">
      <w:pPr>
        <w:rPr>
          <w:lang w:val="es-US"/>
        </w:rPr>
      </w:pPr>
    </w:p>
    <w:p w14:paraId="44D360E4" w14:textId="77777777" w:rsidR="00C15C56" w:rsidRPr="00F7669D" w:rsidRDefault="00C15C56" w:rsidP="00F7669D">
      <w:pPr>
        <w:pStyle w:val="Prrafodelista"/>
        <w:numPr>
          <w:ilvl w:val="0"/>
          <w:numId w:val="36"/>
        </w:numPr>
        <w:spacing w:line="360" w:lineRule="auto"/>
        <w:rPr>
          <w:lang w:val="es-US"/>
        </w:rPr>
      </w:pPr>
      <w:r w:rsidRPr="00F7669D">
        <w:rPr>
          <w:lang w:val="es-US"/>
        </w:rPr>
        <w:t>Presentación del Menú Inicio: aplicaciones, configuración, búsqueda.</w:t>
      </w:r>
    </w:p>
    <w:p w14:paraId="7C38EBB5" w14:textId="77777777" w:rsidR="00C15C56" w:rsidRPr="00F7669D" w:rsidRDefault="00C15C56" w:rsidP="00F7669D">
      <w:pPr>
        <w:pStyle w:val="Prrafodelista"/>
        <w:numPr>
          <w:ilvl w:val="0"/>
          <w:numId w:val="36"/>
        </w:numPr>
        <w:spacing w:line="360" w:lineRule="auto"/>
        <w:rPr>
          <w:lang w:val="es-US"/>
        </w:rPr>
      </w:pPr>
      <w:r w:rsidRPr="00F7669D">
        <w:rPr>
          <w:lang w:val="es-US"/>
        </w:rPr>
        <w:t>Demostración de cómo personalizar la configuración de Windows.</w:t>
      </w:r>
    </w:p>
    <w:p w14:paraId="2EB779A3" w14:textId="77777777" w:rsidR="00C15C56" w:rsidRPr="001B5557" w:rsidRDefault="00C15C56" w:rsidP="00F7669D">
      <w:pPr>
        <w:pStyle w:val="Prrafodelista"/>
        <w:numPr>
          <w:ilvl w:val="0"/>
          <w:numId w:val="36"/>
        </w:numPr>
        <w:spacing w:line="360" w:lineRule="auto"/>
        <w:rPr>
          <w:color w:val="0070C0"/>
          <w:lang w:val="es-US"/>
        </w:rPr>
      </w:pPr>
      <w:r w:rsidRPr="001B5557">
        <w:rPr>
          <w:color w:val="0070C0"/>
          <w:lang w:val="es-US"/>
        </w:rPr>
        <w:t>Ejercicio práctico: Personalizar la configuración del sistema.</w:t>
      </w:r>
    </w:p>
    <w:p w14:paraId="27B9FFC4" w14:textId="77777777" w:rsidR="00671C79" w:rsidRPr="00671C79" w:rsidRDefault="00671C79" w:rsidP="00671C79">
      <w:pPr>
        <w:spacing w:line="360" w:lineRule="auto"/>
        <w:rPr>
          <w:lang w:val="es-US"/>
        </w:rPr>
      </w:pPr>
    </w:p>
    <w:p w14:paraId="4FC237DB" w14:textId="21B13E91" w:rsidR="00C15C56" w:rsidRPr="00F7669D" w:rsidRDefault="00C15C56" w:rsidP="00F7669D">
      <w:pPr>
        <w:pStyle w:val="Prrafodelista"/>
        <w:numPr>
          <w:ilvl w:val="0"/>
          <w:numId w:val="36"/>
        </w:numPr>
        <w:spacing w:line="360" w:lineRule="auto"/>
        <w:rPr>
          <w:lang w:val="es-US"/>
        </w:rPr>
      </w:pPr>
      <w:r w:rsidRPr="00F7669D">
        <w:rPr>
          <w:lang w:val="es-US"/>
        </w:rPr>
        <w:t>Tutorial sobre la creación y administración de cuentas de usuario.</w:t>
      </w:r>
    </w:p>
    <w:p w14:paraId="68E5BDFF" w14:textId="77777777" w:rsidR="00C15C56" w:rsidRPr="001B5557" w:rsidRDefault="00C15C56" w:rsidP="00F7669D">
      <w:pPr>
        <w:pStyle w:val="Prrafodelista"/>
        <w:numPr>
          <w:ilvl w:val="0"/>
          <w:numId w:val="36"/>
        </w:numPr>
        <w:spacing w:line="360" w:lineRule="auto"/>
        <w:rPr>
          <w:color w:val="0070C0"/>
          <w:lang w:val="es-US"/>
        </w:rPr>
      </w:pPr>
      <w:r w:rsidRPr="001B5557">
        <w:rPr>
          <w:color w:val="0070C0"/>
          <w:lang w:val="es-US"/>
        </w:rPr>
        <w:t>Actividad práctica: Crear una nueva cuenta de usuario.</w:t>
      </w:r>
    </w:p>
    <w:p w14:paraId="26B49AD8" w14:textId="77777777" w:rsidR="00671C79" w:rsidRPr="00671C79" w:rsidRDefault="00671C79" w:rsidP="00671C79">
      <w:pPr>
        <w:spacing w:line="360" w:lineRule="auto"/>
        <w:rPr>
          <w:highlight w:val="cyan"/>
          <w:lang w:val="es-US"/>
        </w:rPr>
      </w:pPr>
    </w:p>
    <w:p w14:paraId="50B6DFFD" w14:textId="77777777" w:rsidR="00C15C56" w:rsidRPr="00F7669D" w:rsidRDefault="00C15C56" w:rsidP="00F7669D">
      <w:pPr>
        <w:pStyle w:val="Prrafodelista"/>
        <w:numPr>
          <w:ilvl w:val="0"/>
          <w:numId w:val="36"/>
        </w:numPr>
        <w:spacing w:line="360" w:lineRule="auto"/>
        <w:rPr>
          <w:lang w:val="es-US"/>
        </w:rPr>
      </w:pPr>
      <w:r w:rsidRPr="00F7669D">
        <w:rPr>
          <w:lang w:val="es-US"/>
        </w:rPr>
        <w:t xml:space="preserve">Demostración de cómo conectarse a redes </w:t>
      </w:r>
      <w:proofErr w:type="spellStart"/>
      <w:r w:rsidRPr="00F7669D">
        <w:rPr>
          <w:lang w:val="es-US"/>
        </w:rPr>
        <w:t>Wi</w:t>
      </w:r>
      <w:proofErr w:type="spellEnd"/>
      <w:r w:rsidRPr="00F7669D">
        <w:rPr>
          <w:lang w:val="es-US"/>
        </w:rPr>
        <w:t>-Fi, Ethernet y Bluetooth.</w:t>
      </w:r>
    </w:p>
    <w:p w14:paraId="12BBCC86" w14:textId="77777777" w:rsidR="00C15C56" w:rsidRPr="001B5557" w:rsidRDefault="00C15C56" w:rsidP="00F7669D">
      <w:pPr>
        <w:pStyle w:val="Prrafodelista"/>
        <w:numPr>
          <w:ilvl w:val="0"/>
          <w:numId w:val="36"/>
        </w:numPr>
        <w:spacing w:line="360" w:lineRule="auto"/>
        <w:rPr>
          <w:color w:val="0070C0"/>
          <w:lang w:val="es-US"/>
        </w:rPr>
      </w:pPr>
      <w:r w:rsidRPr="001B5557">
        <w:rPr>
          <w:color w:val="0070C0"/>
          <w:lang w:val="es-US"/>
        </w:rPr>
        <w:t xml:space="preserve">Actividad práctica: Conectarse a una red </w:t>
      </w:r>
      <w:proofErr w:type="spellStart"/>
      <w:r w:rsidRPr="001B5557">
        <w:rPr>
          <w:color w:val="0070C0"/>
          <w:lang w:val="es-US"/>
        </w:rPr>
        <w:t>Wi</w:t>
      </w:r>
      <w:proofErr w:type="spellEnd"/>
      <w:r w:rsidRPr="001B5557">
        <w:rPr>
          <w:color w:val="0070C0"/>
          <w:lang w:val="es-US"/>
        </w:rPr>
        <w:t>-Fi o Ethernet.</w:t>
      </w:r>
    </w:p>
    <w:p w14:paraId="3902827C" w14:textId="77777777" w:rsidR="00C15C56" w:rsidRDefault="00C15C56" w:rsidP="00C15C56">
      <w:pPr>
        <w:rPr>
          <w:lang w:val="es-US"/>
        </w:rPr>
      </w:pPr>
    </w:p>
    <w:p w14:paraId="0D8B0EE6" w14:textId="2AC74082" w:rsidR="00C15C56" w:rsidRPr="00F47D02" w:rsidRDefault="00C15C56" w:rsidP="00C15C56">
      <w:pPr>
        <w:rPr>
          <w:b/>
          <w:bCs/>
          <w:lang w:val="es-US"/>
        </w:rPr>
      </w:pPr>
      <w:r w:rsidRPr="00F47D02">
        <w:rPr>
          <w:b/>
          <w:bCs/>
          <w:lang w:val="es-US"/>
        </w:rPr>
        <w:t>Autoevaluación:</w:t>
      </w:r>
    </w:p>
    <w:p w14:paraId="5285E19B" w14:textId="77777777" w:rsidR="00C15C56" w:rsidRDefault="00C15C56" w:rsidP="00C15C56">
      <w:pPr>
        <w:ind w:firstLine="720"/>
        <w:rPr>
          <w:lang w:val="es-US"/>
        </w:rPr>
      </w:pPr>
    </w:p>
    <w:p w14:paraId="39618F56" w14:textId="77777777" w:rsidR="00C15C56" w:rsidRDefault="00C15C56" w:rsidP="00C15C56">
      <w:pPr>
        <w:ind w:firstLine="720"/>
        <w:rPr>
          <w:lang w:val="es-US"/>
        </w:rPr>
      </w:pPr>
    </w:p>
    <w:p w14:paraId="49A1DB77" w14:textId="0963BE3D" w:rsidR="00C15C56" w:rsidRPr="00F47D02" w:rsidRDefault="00C15C56" w:rsidP="00C15C56">
      <w:pPr>
        <w:rPr>
          <w:b/>
          <w:bCs/>
          <w:lang w:val="es-US"/>
        </w:rPr>
      </w:pPr>
      <w:r w:rsidRPr="00F47D02">
        <w:rPr>
          <w:b/>
          <w:bCs/>
          <w:lang w:val="es-US"/>
        </w:rPr>
        <w:t>Recursos:</w:t>
      </w:r>
    </w:p>
    <w:p w14:paraId="616D3334" w14:textId="77777777" w:rsidR="00C15C56" w:rsidRPr="00C15C56" w:rsidRDefault="00C15C56" w:rsidP="00C15C56">
      <w:pPr>
        <w:rPr>
          <w:lang w:val="es-US"/>
        </w:rPr>
      </w:pPr>
    </w:p>
    <w:p w14:paraId="35523CF7" w14:textId="77777777" w:rsidR="00C15C56" w:rsidRPr="00C15C56" w:rsidRDefault="00C15C56" w:rsidP="00C15C56">
      <w:pPr>
        <w:rPr>
          <w:lang w:val="es-US"/>
        </w:rPr>
      </w:pPr>
      <w:r w:rsidRPr="00C15C56">
        <w:rPr>
          <w:lang w:val="es-US"/>
        </w:rPr>
        <w:t>Manual de configuración de Windows 10: &lt;se quitó una URL no válida&gt;</w:t>
      </w:r>
    </w:p>
    <w:p w14:paraId="1E5692DC" w14:textId="2EF998DD" w:rsidR="005F0645" w:rsidRPr="00C15C56" w:rsidRDefault="00C15C56" w:rsidP="00C15C56">
      <w:pPr>
        <w:rPr>
          <w:lang w:val="es-US"/>
        </w:rPr>
      </w:pPr>
      <w:r w:rsidRPr="00C15C56">
        <w:rPr>
          <w:lang w:val="es-US"/>
        </w:rPr>
        <w:t>Tutoriales de cuentas de usuario: &lt;se quitó una URL no válida&gt;</w:t>
      </w:r>
    </w:p>
    <w:p w14:paraId="6D590A65" w14:textId="77777777" w:rsidR="005F0645" w:rsidRPr="00C15C56" w:rsidRDefault="005F0645" w:rsidP="00C15C56">
      <w:pPr>
        <w:rPr>
          <w:lang w:val="es-US"/>
        </w:rPr>
      </w:pPr>
    </w:p>
    <w:p w14:paraId="2F7369F3" w14:textId="77777777" w:rsidR="005F0645" w:rsidRDefault="005F0645" w:rsidP="00C15C56">
      <w:pPr>
        <w:rPr>
          <w:lang w:val="es-US"/>
        </w:rPr>
      </w:pPr>
    </w:p>
    <w:p w14:paraId="7CFF7D21" w14:textId="77777777" w:rsidR="005F0645" w:rsidRPr="005F0645" w:rsidRDefault="005F0645" w:rsidP="005F0645">
      <w:pPr>
        <w:ind w:firstLine="720"/>
        <w:rPr>
          <w:lang w:val="es-US"/>
        </w:rPr>
      </w:pPr>
    </w:p>
    <w:p w14:paraId="4AA84B8A" w14:textId="77777777" w:rsidR="000F4F0C" w:rsidRDefault="000F4F0C" w:rsidP="00A44058">
      <w:pPr>
        <w:pBdr>
          <w:bottom w:val="single" w:sz="4" w:space="1" w:color="auto"/>
        </w:pBdr>
        <w:jc w:val="right"/>
        <w:rPr>
          <w:lang w:val="es-US"/>
        </w:rPr>
      </w:pPr>
      <w:r w:rsidRPr="0042659A">
        <w:rPr>
          <w:lang w:val="es-US"/>
        </w:rPr>
        <w:lastRenderedPageBreak/>
        <w:t>Sesión 3: Aplicaciones y Tienda Windows</w:t>
      </w:r>
    </w:p>
    <w:p w14:paraId="4DF55BC2" w14:textId="77777777" w:rsidR="00A44058" w:rsidRPr="0042659A" w:rsidRDefault="00A44058" w:rsidP="00A44058">
      <w:pPr>
        <w:jc w:val="right"/>
        <w:rPr>
          <w:lang w:val="es-US"/>
        </w:rPr>
      </w:pPr>
    </w:p>
    <w:p w14:paraId="3566C699" w14:textId="77777777" w:rsidR="000F4F0C" w:rsidRPr="0042659A" w:rsidRDefault="000F4F0C" w:rsidP="001C1D21">
      <w:pPr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US"/>
        </w:rPr>
      </w:pPr>
      <w:r w:rsidRPr="0042659A">
        <w:rPr>
          <w:lang w:val="es-US"/>
        </w:rPr>
        <w:t>Aplicaciones preinstaladas: Correo, Fotos, Calendario, etc.</w:t>
      </w:r>
    </w:p>
    <w:p w14:paraId="42DDBC3D" w14:textId="77777777" w:rsidR="000F4F0C" w:rsidRPr="0042659A" w:rsidRDefault="000F4F0C" w:rsidP="001C1D21">
      <w:pPr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US"/>
        </w:rPr>
      </w:pPr>
      <w:r w:rsidRPr="0042659A">
        <w:rPr>
          <w:lang w:val="es-US"/>
        </w:rPr>
        <w:t>Descargar e instalar aplicaciones desde la Tienda Windows.</w:t>
      </w:r>
    </w:p>
    <w:p w14:paraId="4F8B5623" w14:textId="77777777" w:rsidR="000F4F0C" w:rsidRPr="0042659A" w:rsidRDefault="000F4F0C" w:rsidP="001C1D21">
      <w:pPr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US"/>
        </w:rPr>
      </w:pPr>
      <w:r w:rsidRPr="0042659A">
        <w:rPr>
          <w:lang w:val="es-US"/>
        </w:rPr>
        <w:t>Administrar aplicaciones: desinstalar, actualizar, mover.</w:t>
      </w:r>
    </w:p>
    <w:p w14:paraId="2F745EB9" w14:textId="77777777" w:rsidR="000F4F0C" w:rsidRDefault="000F4F0C" w:rsidP="001C1D21">
      <w:pPr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US"/>
        </w:rPr>
      </w:pPr>
      <w:r w:rsidRPr="0042659A">
        <w:rPr>
          <w:lang w:val="es-US"/>
        </w:rPr>
        <w:t>Seguridad y privacidad en las aplicaciones.</w:t>
      </w:r>
    </w:p>
    <w:p w14:paraId="6973B44C" w14:textId="77777777" w:rsidR="000072F8" w:rsidRDefault="000072F8" w:rsidP="000072F8">
      <w:pPr>
        <w:rPr>
          <w:lang w:val="es-US"/>
        </w:rPr>
      </w:pPr>
    </w:p>
    <w:p w14:paraId="3D2ED56D" w14:textId="77777777" w:rsidR="001C1D21" w:rsidRPr="00F47D02" w:rsidRDefault="001C1D21" w:rsidP="001C1D21">
      <w:pPr>
        <w:rPr>
          <w:b/>
          <w:bCs/>
          <w:lang w:val="es-US"/>
        </w:rPr>
      </w:pPr>
      <w:r w:rsidRPr="00F47D02">
        <w:rPr>
          <w:b/>
          <w:bCs/>
          <w:lang w:val="es-US"/>
        </w:rPr>
        <w:t>Objetivos:</w:t>
      </w:r>
    </w:p>
    <w:p w14:paraId="1F691836" w14:textId="77777777" w:rsidR="001C1D21" w:rsidRPr="001C1D21" w:rsidRDefault="001C1D21" w:rsidP="001C1D21">
      <w:pPr>
        <w:rPr>
          <w:lang w:val="es-US"/>
        </w:rPr>
      </w:pPr>
    </w:p>
    <w:p w14:paraId="48BE8FD6" w14:textId="77777777" w:rsidR="001C1D21" w:rsidRPr="00671C79" w:rsidRDefault="001C1D21" w:rsidP="00671C79">
      <w:pPr>
        <w:pStyle w:val="Prrafodelista"/>
        <w:numPr>
          <w:ilvl w:val="0"/>
          <w:numId w:val="38"/>
        </w:numPr>
        <w:spacing w:line="360" w:lineRule="auto"/>
        <w:rPr>
          <w:lang w:val="es-US"/>
        </w:rPr>
      </w:pPr>
      <w:r w:rsidRPr="00671C79">
        <w:rPr>
          <w:lang w:val="es-US"/>
        </w:rPr>
        <w:t>Enseñar a los participantes cómo usar el Menú Inicio para acceder a aplicaciones, configuraciones y realizar búsquedas.</w:t>
      </w:r>
    </w:p>
    <w:p w14:paraId="51A0EB65" w14:textId="77777777" w:rsidR="001C1D21" w:rsidRPr="00671C79" w:rsidRDefault="001C1D21" w:rsidP="00671C79">
      <w:pPr>
        <w:pStyle w:val="Prrafodelista"/>
        <w:numPr>
          <w:ilvl w:val="0"/>
          <w:numId w:val="38"/>
        </w:numPr>
        <w:spacing w:line="360" w:lineRule="auto"/>
        <w:rPr>
          <w:lang w:val="es-US"/>
        </w:rPr>
      </w:pPr>
      <w:r w:rsidRPr="00671C79">
        <w:rPr>
          <w:lang w:val="es-US"/>
        </w:rPr>
        <w:t>Mostrar a los participantes cómo personalizar la configuración de Windows.</w:t>
      </w:r>
    </w:p>
    <w:p w14:paraId="257355B0" w14:textId="77777777" w:rsidR="001C1D21" w:rsidRPr="00671C79" w:rsidRDefault="001C1D21" w:rsidP="00671C79">
      <w:pPr>
        <w:pStyle w:val="Prrafodelista"/>
        <w:numPr>
          <w:ilvl w:val="0"/>
          <w:numId w:val="38"/>
        </w:numPr>
        <w:spacing w:line="360" w:lineRule="auto"/>
        <w:rPr>
          <w:lang w:val="es-US"/>
        </w:rPr>
      </w:pPr>
      <w:r w:rsidRPr="00671C79">
        <w:rPr>
          <w:lang w:val="es-US"/>
        </w:rPr>
        <w:t>Brindar a los participantes las habilidades para crear y administrar cuentas de usuario.</w:t>
      </w:r>
    </w:p>
    <w:p w14:paraId="54AB0C2A" w14:textId="77777777" w:rsidR="001C1D21" w:rsidRPr="00671C79" w:rsidRDefault="001C1D21" w:rsidP="00671C79">
      <w:pPr>
        <w:pStyle w:val="Prrafodelista"/>
        <w:numPr>
          <w:ilvl w:val="0"/>
          <w:numId w:val="38"/>
        </w:numPr>
        <w:spacing w:line="360" w:lineRule="auto"/>
        <w:rPr>
          <w:lang w:val="es-US"/>
        </w:rPr>
      </w:pPr>
      <w:r w:rsidRPr="00671C79">
        <w:rPr>
          <w:lang w:val="es-US"/>
        </w:rPr>
        <w:t xml:space="preserve">Conectar a los participantes a redes </w:t>
      </w:r>
      <w:proofErr w:type="spellStart"/>
      <w:r w:rsidRPr="00671C79">
        <w:rPr>
          <w:lang w:val="es-US"/>
        </w:rPr>
        <w:t>Wi</w:t>
      </w:r>
      <w:proofErr w:type="spellEnd"/>
      <w:r w:rsidRPr="00671C79">
        <w:rPr>
          <w:lang w:val="es-US"/>
        </w:rPr>
        <w:t>-Fi, Ethernet y Bluetooth.</w:t>
      </w:r>
    </w:p>
    <w:p w14:paraId="2FDC62D1" w14:textId="77777777" w:rsidR="001C1D21" w:rsidRDefault="001C1D21" w:rsidP="001C1D21">
      <w:pPr>
        <w:rPr>
          <w:lang w:val="es-US"/>
        </w:rPr>
      </w:pPr>
    </w:p>
    <w:p w14:paraId="40FE8F2F" w14:textId="1DD28245" w:rsidR="001C1D21" w:rsidRPr="00F47D02" w:rsidRDefault="001C1D21" w:rsidP="001C1D21">
      <w:pPr>
        <w:rPr>
          <w:b/>
          <w:bCs/>
          <w:lang w:val="es-US"/>
        </w:rPr>
      </w:pPr>
      <w:r w:rsidRPr="00F47D02">
        <w:rPr>
          <w:b/>
          <w:bCs/>
          <w:lang w:val="es-US"/>
        </w:rPr>
        <w:t>Actividades:</w:t>
      </w:r>
    </w:p>
    <w:p w14:paraId="6A3518D6" w14:textId="77777777" w:rsidR="001C1D21" w:rsidRDefault="001C1D21" w:rsidP="001C1D21">
      <w:pPr>
        <w:rPr>
          <w:lang w:val="es-US"/>
        </w:rPr>
      </w:pPr>
    </w:p>
    <w:p w14:paraId="00C7D572" w14:textId="34C7A5EC" w:rsidR="001C1D21" w:rsidRPr="00671C79" w:rsidRDefault="001C1D21" w:rsidP="00671C79">
      <w:pPr>
        <w:pStyle w:val="Prrafodelista"/>
        <w:numPr>
          <w:ilvl w:val="0"/>
          <w:numId w:val="39"/>
        </w:numPr>
        <w:spacing w:line="360" w:lineRule="auto"/>
        <w:rPr>
          <w:lang w:val="es-US"/>
        </w:rPr>
      </w:pPr>
      <w:r w:rsidRPr="00671C79">
        <w:rPr>
          <w:lang w:val="es-US"/>
        </w:rPr>
        <w:t>Presentación del Menú Inicio: aplicaciones, configuración, búsqueda.</w:t>
      </w:r>
    </w:p>
    <w:p w14:paraId="0D5421F3" w14:textId="77777777" w:rsidR="001C1D21" w:rsidRPr="00671C79" w:rsidRDefault="001C1D21" w:rsidP="00671C79">
      <w:pPr>
        <w:pStyle w:val="Prrafodelista"/>
        <w:numPr>
          <w:ilvl w:val="0"/>
          <w:numId w:val="39"/>
        </w:numPr>
        <w:spacing w:line="360" w:lineRule="auto"/>
        <w:rPr>
          <w:lang w:val="es-US"/>
        </w:rPr>
      </w:pPr>
      <w:r w:rsidRPr="00671C79">
        <w:rPr>
          <w:lang w:val="es-US"/>
        </w:rPr>
        <w:t>Demostración de cómo personalizar la configuración de Windows.</w:t>
      </w:r>
    </w:p>
    <w:p w14:paraId="6FA72F35" w14:textId="77777777" w:rsidR="001C1D21" w:rsidRPr="00F47D02" w:rsidRDefault="001C1D21" w:rsidP="00671C79">
      <w:pPr>
        <w:pStyle w:val="Prrafodelista"/>
        <w:numPr>
          <w:ilvl w:val="0"/>
          <w:numId w:val="39"/>
        </w:numPr>
        <w:spacing w:line="360" w:lineRule="auto"/>
        <w:rPr>
          <w:color w:val="0070C0"/>
          <w:lang w:val="es-US"/>
        </w:rPr>
      </w:pPr>
      <w:r w:rsidRPr="00F47D02">
        <w:rPr>
          <w:color w:val="0070C0"/>
          <w:lang w:val="es-US"/>
        </w:rPr>
        <w:t>Ejercicio práctico: Personalizar la configuración del sistema.</w:t>
      </w:r>
    </w:p>
    <w:p w14:paraId="29211BDE" w14:textId="77777777" w:rsidR="00671C79" w:rsidRDefault="00671C79" w:rsidP="001C1D21">
      <w:pPr>
        <w:rPr>
          <w:lang w:val="es-US"/>
        </w:rPr>
      </w:pPr>
    </w:p>
    <w:p w14:paraId="7BCAF7FA" w14:textId="47F8A6BA" w:rsidR="001C1D21" w:rsidRPr="00671C79" w:rsidRDefault="001C1D21" w:rsidP="00671C79">
      <w:pPr>
        <w:pStyle w:val="Prrafodelista"/>
        <w:numPr>
          <w:ilvl w:val="0"/>
          <w:numId w:val="39"/>
        </w:numPr>
        <w:spacing w:line="360" w:lineRule="auto"/>
        <w:rPr>
          <w:lang w:val="es-US"/>
        </w:rPr>
      </w:pPr>
      <w:r w:rsidRPr="00671C79">
        <w:rPr>
          <w:lang w:val="es-US"/>
        </w:rPr>
        <w:t>Tutorial sobre la creación y administración de cuentas de usuario.</w:t>
      </w:r>
    </w:p>
    <w:p w14:paraId="349833D2" w14:textId="77777777" w:rsidR="001C1D21" w:rsidRPr="00F47D02" w:rsidRDefault="001C1D21" w:rsidP="00671C79">
      <w:pPr>
        <w:pStyle w:val="Prrafodelista"/>
        <w:numPr>
          <w:ilvl w:val="0"/>
          <w:numId w:val="39"/>
        </w:numPr>
        <w:spacing w:line="360" w:lineRule="auto"/>
        <w:rPr>
          <w:color w:val="0070C0"/>
          <w:lang w:val="es-US"/>
        </w:rPr>
      </w:pPr>
      <w:r w:rsidRPr="00F47D02">
        <w:rPr>
          <w:color w:val="0070C0"/>
          <w:lang w:val="es-US"/>
        </w:rPr>
        <w:t>Actividad práctica: Crear una nueva cuenta de usuario.</w:t>
      </w:r>
    </w:p>
    <w:p w14:paraId="30A9CF78" w14:textId="77777777" w:rsidR="00671C79" w:rsidRDefault="00671C79" w:rsidP="001C1D21">
      <w:pPr>
        <w:rPr>
          <w:lang w:val="es-US"/>
        </w:rPr>
      </w:pPr>
    </w:p>
    <w:p w14:paraId="4E08DED2" w14:textId="7636D582" w:rsidR="001C1D21" w:rsidRPr="00671C79" w:rsidRDefault="001C1D21" w:rsidP="00671C79">
      <w:pPr>
        <w:pStyle w:val="Prrafodelista"/>
        <w:numPr>
          <w:ilvl w:val="0"/>
          <w:numId w:val="39"/>
        </w:numPr>
        <w:spacing w:line="360" w:lineRule="auto"/>
        <w:rPr>
          <w:lang w:val="es-US"/>
        </w:rPr>
      </w:pPr>
      <w:r w:rsidRPr="00671C79">
        <w:rPr>
          <w:lang w:val="es-US"/>
        </w:rPr>
        <w:t xml:space="preserve">Demostración de cómo conectarse a redes </w:t>
      </w:r>
      <w:proofErr w:type="spellStart"/>
      <w:r w:rsidRPr="00671C79">
        <w:rPr>
          <w:lang w:val="es-US"/>
        </w:rPr>
        <w:t>Wi</w:t>
      </w:r>
      <w:proofErr w:type="spellEnd"/>
      <w:r w:rsidRPr="00671C79">
        <w:rPr>
          <w:lang w:val="es-US"/>
        </w:rPr>
        <w:t>-Fi, Ethernet y Bluetooth.</w:t>
      </w:r>
    </w:p>
    <w:p w14:paraId="45590ED5" w14:textId="77777777" w:rsidR="001C1D21" w:rsidRPr="00F47D02" w:rsidRDefault="001C1D21" w:rsidP="00671C79">
      <w:pPr>
        <w:pStyle w:val="Prrafodelista"/>
        <w:numPr>
          <w:ilvl w:val="0"/>
          <w:numId w:val="39"/>
        </w:numPr>
        <w:spacing w:line="360" w:lineRule="auto"/>
        <w:rPr>
          <w:color w:val="0070C0"/>
          <w:lang w:val="es-US"/>
        </w:rPr>
      </w:pPr>
      <w:r w:rsidRPr="00F47D02">
        <w:rPr>
          <w:color w:val="0070C0"/>
          <w:lang w:val="es-US"/>
        </w:rPr>
        <w:t xml:space="preserve">Actividad práctica: Conectarse a una red </w:t>
      </w:r>
      <w:proofErr w:type="spellStart"/>
      <w:r w:rsidRPr="00F47D02">
        <w:rPr>
          <w:color w:val="0070C0"/>
          <w:lang w:val="es-US"/>
        </w:rPr>
        <w:t>Wi</w:t>
      </w:r>
      <w:proofErr w:type="spellEnd"/>
      <w:r w:rsidRPr="00F47D02">
        <w:rPr>
          <w:color w:val="0070C0"/>
          <w:lang w:val="es-US"/>
        </w:rPr>
        <w:t>-Fi o Ethernet.</w:t>
      </w:r>
    </w:p>
    <w:p w14:paraId="27701241" w14:textId="77777777" w:rsidR="001C1D21" w:rsidRDefault="001C1D21" w:rsidP="001C1D21">
      <w:pPr>
        <w:rPr>
          <w:lang w:val="es-US"/>
        </w:rPr>
      </w:pPr>
    </w:p>
    <w:p w14:paraId="46CC75BD" w14:textId="77777777" w:rsidR="001C1D21" w:rsidRPr="00F47D02" w:rsidRDefault="001C1D21" w:rsidP="001C1D21">
      <w:pPr>
        <w:rPr>
          <w:b/>
          <w:bCs/>
          <w:lang w:val="es-US"/>
        </w:rPr>
      </w:pPr>
      <w:r w:rsidRPr="00F47D02">
        <w:rPr>
          <w:b/>
          <w:bCs/>
          <w:lang w:val="es-US"/>
        </w:rPr>
        <w:t>Autoevaluación:</w:t>
      </w:r>
    </w:p>
    <w:p w14:paraId="2CCDA722" w14:textId="77777777" w:rsidR="001C1D21" w:rsidRDefault="001C1D21" w:rsidP="001C1D21">
      <w:pPr>
        <w:ind w:firstLine="720"/>
        <w:rPr>
          <w:lang w:val="es-US"/>
        </w:rPr>
      </w:pPr>
    </w:p>
    <w:p w14:paraId="6891842A" w14:textId="77777777" w:rsidR="001C1D21" w:rsidRDefault="001C1D21" w:rsidP="001C1D21">
      <w:pPr>
        <w:ind w:firstLine="720"/>
        <w:rPr>
          <w:lang w:val="es-US"/>
        </w:rPr>
      </w:pPr>
    </w:p>
    <w:p w14:paraId="31881DAB" w14:textId="77777777" w:rsidR="001C1D21" w:rsidRPr="00F47D02" w:rsidRDefault="001C1D21" w:rsidP="001C1D21">
      <w:pPr>
        <w:rPr>
          <w:b/>
          <w:bCs/>
          <w:lang w:val="es-US"/>
        </w:rPr>
      </w:pPr>
      <w:r w:rsidRPr="00F47D02">
        <w:rPr>
          <w:b/>
          <w:bCs/>
          <w:lang w:val="es-US"/>
        </w:rPr>
        <w:t>Recursos:</w:t>
      </w:r>
    </w:p>
    <w:p w14:paraId="4DE6FDDD" w14:textId="77777777" w:rsidR="001C1D21" w:rsidRPr="00C15C56" w:rsidRDefault="001C1D21" w:rsidP="001C1D21">
      <w:pPr>
        <w:rPr>
          <w:lang w:val="es-US"/>
        </w:rPr>
      </w:pPr>
    </w:p>
    <w:p w14:paraId="7D8CF2D2" w14:textId="77777777" w:rsidR="00A44058" w:rsidRPr="00A44058" w:rsidRDefault="00A44058" w:rsidP="00A44058">
      <w:pPr>
        <w:rPr>
          <w:lang w:val="es-US"/>
        </w:rPr>
      </w:pPr>
      <w:r w:rsidRPr="00A44058">
        <w:rPr>
          <w:lang w:val="es-US"/>
        </w:rPr>
        <w:t>Tienda Windows: &lt;se quitó una URL no válida&gt;</w:t>
      </w:r>
    </w:p>
    <w:p w14:paraId="4308A540" w14:textId="234C5621" w:rsidR="005F0645" w:rsidRDefault="00A44058" w:rsidP="00A44058">
      <w:r w:rsidRPr="00A44058">
        <w:rPr>
          <w:lang w:val="es-US"/>
        </w:rPr>
        <w:t>Manual de aplicaciones de Windows 10: &lt;se quitó una URL no válida&gt;</w:t>
      </w:r>
      <w:r w:rsidR="005F0645">
        <w:br w:type="page"/>
      </w:r>
    </w:p>
    <w:p w14:paraId="40BD31A2" w14:textId="77777777" w:rsidR="000072F8" w:rsidRDefault="000072F8" w:rsidP="00A44058">
      <w:pPr>
        <w:pBdr>
          <w:bottom w:val="single" w:sz="4" w:space="1" w:color="auto"/>
        </w:pBdr>
        <w:jc w:val="right"/>
        <w:rPr>
          <w:lang w:val="es-US"/>
        </w:rPr>
      </w:pPr>
      <w:r w:rsidRPr="0042659A">
        <w:rPr>
          <w:lang w:val="es-US"/>
        </w:rPr>
        <w:lastRenderedPageBreak/>
        <w:t>Sesión 4: Multitarea y Atajos de Teclado</w:t>
      </w:r>
    </w:p>
    <w:p w14:paraId="4EB1836D" w14:textId="77777777" w:rsidR="00A44058" w:rsidRPr="0042659A" w:rsidRDefault="00A44058" w:rsidP="00A44058">
      <w:pPr>
        <w:jc w:val="right"/>
        <w:rPr>
          <w:lang w:val="es-US"/>
        </w:rPr>
      </w:pPr>
    </w:p>
    <w:p w14:paraId="3525EC32" w14:textId="77777777" w:rsidR="000072F8" w:rsidRPr="0042659A" w:rsidRDefault="000072F8" w:rsidP="00AB1476">
      <w:pPr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US"/>
        </w:rPr>
      </w:pPr>
      <w:r w:rsidRPr="0042659A">
        <w:rPr>
          <w:lang w:val="es-US"/>
        </w:rPr>
        <w:t>Abrir y trabajar con múltiples ventanas.</w:t>
      </w:r>
    </w:p>
    <w:p w14:paraId="0AE2FF07" w14:textId="77777777" w:rsidR="000072F8" w:rsidRPr="0042659A" w:rsidRDefault="000072F8" w:rsidP="00AB1476">
      <w:pPr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US"/>
        </w:rPr>
      </w:pPr>
      <w:r w:rsidRPr="0042659A">
        <w:rPr>
          <w:lang w:val="es-US"/>
        </w:rPr>
        <w:t>Atajos de teclado para navegar por el sistema.</w:t>
      </w:r>
    </w:p>
    <w:p w14:paraId="415E603F" w14:textId="77777777" w:rsidR="000072F8" w:rsidRPr="0042659A" w:rsidRDefault="000072F8" w:rsidP="00AB1476">
      <w:pPr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US"/>
        </w:rPr>
      </w:pPr>
      <w:r w:rsidRPr="0042659A">
        <w:rPr>
          <w:lang w:val="es-US"/>
        </w:rPr>
        <w:t>Utilizar la vista de tareas y escritorios virtuales.</w:t>
      </w:r>
    </w:p>
    <w:p w14:paraId="5C9F2D46" w14:textId="77777777" w:rsidR="000072F8" w:rsidRDefault="000072F8" w:rsidP="00AB1476">
      <w:pPr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US"/>
        </w:rPr>
      </w:pPr>
      <w:r w:rsidRPr="0042659A">
        <w:rPr>
          <w:lang w:val="es-US"/>
        </w:rPr>
        <w:t>Optimizar el rendimiento del sistema.</w:t>
      </w:r>
    </w:p>
    <w:p w14:paraId="39787B32" w14:textId="77777777" w:rsidR="000072F8" w:rsidRDefault="000072F8" w:rsidP="000072F8">
      <w:pPr>
        <w:rPr>
          <w:lang w:val="es-US"/>
        </w:rPr>
      </w:pPr>
    </w:p>
    <w:p w14:paraId="1578923F" w14:textId="77777777" w:rsidR="006F7C60" w:rsidRPr="00F47D02" w:rsidRDefault="006F7C60" w:rsidP="0074438C">
      <w:pPr>
        <w:ind w:firstLine="720"/>
        <w:rPr>
          <w:b/>
          <w:bCs/>
          <w:lang w:val="es-US"/>
        </w:rPr>
      </w:pPr>
      <w:r w:rsidRPr="00F47D02">
        <w:rPr>
          <w:b/>
          <w:bCs/>
          <w:lang w:val="es-US"/>
        </w:rPr>
        <w:t>Objetivos:</w:t>
      </w:r>
    </w:p>
    <w:p w14:paraId="4D8F460A" w14:textId="77777777" w:rsidR="006F7C60" w:rsidRPr="006F7C60" w:rsidRDefault="006F7C60" w:rsidP="006F7C60">
      <w:pPr>
        <w:rPr>
          <w:lang w:val="es-US"/>
        </w:rPr>
      </w:pPr>
    </w:p>
    <w:p w14:paraId="0C7ECE98" w14:textId="77777777" w:rsidR="006F7C60" w:rsidRPr="0074438C" w:rsidRDefault="006F7C60" w:rsidP="0074438C">
      <w:pPr>
        <w:pStyle w:val="Prrafodelista"/>
        <w:numPr>
          <w:ilvl w:val="0"/>
          <w:numId w:val="44"/>
        </w:numPr>
        <w:spacing w:line="360" w:lineRule="auto"/>
      </w:pPr>
      <w:r w:rsidRPr="0074438C">
        <w:t>Enseñar a los participantes cómo trabajar con múltiples ventanas al mismo tiempo.</w:t>
      </w:r>
    </w:p>
    <w:p w14:paraId="77C85257" w14:textId="77777777" w:rsidR="006F7C60" w:rsidRPr="0074438C" w:rsidRDefault="006F7C60" w:rsidP="0074438C">
      <w:pPr>
        <w:pStyle w:val="Prrafodelista"/>
        <w:numPr>
          <w:ilvl w:val="0"/>
          <w:numId w:val="44"/>
        </w:numPr>
        <w:spacing w:line="360" w:lineRule="auto"/>
      </w:pPr>
      <w:r w:rsidRPr="0074438C">
        <w:t>Mostrar a los participantes cómo usar atajos de teclado para navegar por el sistema de forma más eficiente.</w:t>
      </w:r>
    </w:p>
    <w:p w14:paraId="5B0BCB7D" w14:textId="77777777" w:rsidR="006F7C60" w:rsidRPr="0074438C" w:rsidRDefault="006F7C60" w:rsidP="0074438C">
      <w:pPr>
        <w:pStyle w:val="Prrafodelista"/>
        <w:numPr>
          <w:ilvl w:val="0"/>
          <w:numId w:val="44"/>
        </w:numPr>
        <w:spacing w:line="360" w:lineRule="auto"/>
      </w:pPr>
      <w:r w:rsidRPr="0074438C">
        <w:t>Brindar a los participantes las habilidades para usar la vista de tareas y escritorios virtuales.</w:t>
      </w:r>
    </w:p>
    <w:p w14:paraId="6E8A6C39" w14:textId="77777777" w:rsidR="006F7C60" w:rsidRPr="0074438C" w:rsidRDefault="006F7C60" w:rsidP="0074438C">
      <w:pPr>
        <w:pStyle w:val="Prrafodelista"/>
        <w:numPr>
          <w:ilvl w:val="0"/>
          <w:numId w:val="44"/>
        </w:numPr>
        <w:spacing w:line="360" w:lineRule="auto"/>
      </w:pPr>
      <w:r w:rsidRPr="0074438C">
        <w:t>Optimizar el rendimiento del sistema para una mejor experiencia.</w:t>
      </w:r>
    </w:p>
    <w:p w14:paraId="0A67ACBE" w14:textId="77777777" w:rsidR="006F7C60" w:rsidRDefault="006F7C60" w:rsidP="006F7C60">
      <w:pPr>
        <w:rPr>
          <w:lang w:val="es-US"/>
        </w:rPr>
      </w:pPr>
    </w:p>
    <w:p w14:paraId="4F66C389" w14:textId="24B33792" w:rsidR="006F7C60" w:rsidRPr="0074438C" w:rsidRDefault="006F7C60" w:rsidP="0074438C">
      <w:pPr>
        <w:ind w:firstLine="720"/>
        <w:rPr>
          <w:b/>
          <w:bCs/>
          <w:lang w:val="es-US"/>
        </w:rPr>
      </w:pPr>
      <w:r w:rsidRPr="0074438C">
        <w:rPr>
          <w:b/>
          <w:bCs/>
          <w:lang w:val="es-US"/>
        </w:rPr>
        <w:t>Actividades:</w:t>
      </w:r>
    </w:p>
    <w:p w14:paraId="34685049" w14:textId="77777777" w:rsidR="006F7C60" w:rsidRPr="006F7C60" w:rsidRDefault="006F7C60" w:rsidP="006F7C60">
      <w:pPr>
        <w:rPr>
          <w:lang w:val="es-US"/>
        </w:rPr>
      </w:pPr>
    </w:p>
    <w:p w14:paraId="20DCE17B" w14:textId="77777777" w:rsidR="006F7C60" w:rsidRPr="00A44058" w:rsidRDefault="006F7C60" w:rsidP="0074438C">
      <w:pPr>
        <w:pStyle w:val="Prrafodelista"/>
        <w:numPr>
          <w:ilvl w:val="0"/>
          <w:numId w:val="43"/>
        </w:numPr>
        <w:spacing w:line="360" w:lineRule="auto"/>
        <w:ind w:left="1440"/>
        <w:rPr>
          <w:lang w:val="es-US"/>
        </w:rPr>
      </w:pPr>
      <w:r w:rsidRPr="00A44058">
        <w:rPr>
          <w:lang w:val="es-US"/>
        </w:rPr>
        <w:t>Presentación de las diferentes opciones para trabajar con múltiples ventanas.</w:t>
      </w:r>
    </w:p>
    <w:p w14:paraId="54C2E0CF" w14:textId="77777777" w:rsidR="006F7C60" w:rsidRPr="00A44058" w:rsidRDefault="006F7C60" w:rsidP="0074438C">
      <w:pPr>
        <w:pStyle w:val="Prrafodelista"/>
        <w:numPr>
          <w:ilvl w:val="0"/>
          <w:numId w:val="43"/>
        </w:numPr>
        <w:spacing w:line="360" w:lineRule="auto"/>
        <w:ind w:left="1440"/>
        <w:rPr>
          <w:lang w:val="es-US"/>
        </w:rPr>
      </w:pPr>
      <w:r w:rsidRPr="00A44058">
        <w:rPr>
          <w:lang w:val="es-US"/>
        </w:rPr>
        <w:t>Demostración de atajos de teclado para navegar por el sistema, abrir aplicaciones y realizar acciones comunes.</w:t>
      </w:r>
    </w:p>
    <w:p w14:paraId="533736B8" w14:textId="24D85F72" w:rsidR="006F7C60" w:rsidRPr="0074438C" w:rsidRDefault="006F7C60" w:rsidP="0074438C">
      <w:pPr>
        <w:pStyle w:val="Prrafodelista"/>
        <w:numPr>
          <w:ilvl w:val="0"/>
          <w:numId w:val="43"/>
        </w:numPr>
        <w:spacing w:line="360" w:lineRule="auto"/>
        <w:ind w:left="1440"/>
        <w:rPr>
          <w:color w:val="0070C0"/>
          <w:lang w:val="es-US"/>
        </w:rPr>
      </w:pPr>
      <w:r w:rsidRPr="0074438C">
        <w:rPr>
          <w:color w:val="0070C0"/>
          <w:lang w:val="es-US"/>
        </w:rPr>
        <w:t>Ejercicio práctico: Practicar el uso de atajos de teclado para diferentes tareas.</w:t>
      </w:r>
    </w:p>
    <w:p w14:paraId="1BEE28D4" w14:textId="77777777" w:rsidR="00A44058" w:rsidRDefault="00A44058" w:rsidP="0074438C">
      <w:pPr>
        <w:spacing w:line="360" w:lineRule="auto"/>
        <w:ind w:left="1440"/>
        <w:rPr>
          <w:lang w:val="es-US"/>
        </w:rPr>
      </w:pPr>
    </w:p>
    <w:p w14:paraId="083B22AA" w14:textId="723CA761" w:rsidR="006F7C60" w:rsidRPr="00A44058" w:rsidRDefault="006F7C60" w:rsidP="0074438C">
      <w:pPr>
        <w:pStyle w:val="Prrafodelista"/>
        <w:numPr>
          <w:ilvl w:val="0"/>
          <w:numId w:val="43"/>
        </w:numPr>
        <w:spacing w:line="360" w:lineRule="auto"/>
        <w:ind w:left="1440"/>
        <w:rPr>
          <w:lang w:val="es-US"/>
        </w:rPr>
      </w:pPr>
      <w:r w:rsidRPr="00A44058">
        <w:rPr>
          <w:lang w:val="es-US"/>
        </w:rPr>
        <w:t>Tutorial sobre la vista de tareas y escritorios virtuales.</w:t>
      </w:r>
    </w:p>
    <w:p w14:paraId="5FAD83DC" w14:textId="77777777" w:rsidR="006F7C60" w:rsidRPr="0074438C" w:rsidRDefault="006F7C60" w:rsidP="0074438C">
      <w:pPr>
        <w:pStyle w:val="Prrafodelista"/>
        <w:numPr>
          <w:ilvl w:val="0"/>
          <w:numId w:val="43"/>
        </w:numPr>
        <w:spacing w:line="360" w:lineRule="auto"/>
        <w:ind w:left="1440"/>
        <w:rPr>
          <w:color w:val="0070C0"/>
          <w:lang w:val="es-US"/>
        </w:rPr>
      </w:pPr>
      <w:r w:rsidRPr="0074438C">
        <w:rPr>
          <w:color w:val="0070C0"/>
          <w:lang w:val="es-US"/>
        </w:rPr>
        <w:t>Actividad práctica: Usar la vista de tareas para organizar las ventanas abiertas.</w:t>
      </w:r>
    </w:p>
    <w:p w14:paraId="3140098B" w14:textId="77777777" w:rsidR="00A44058" w:rsidRDefault="00A44058" w:rsidP="0074438C">
      <w:pPr>
        <w:spacing w:line="360" w:lineRule="auto"/>
        <w:ind w:left="1440"/>
        <w:rPr>
          <w:lang w:val="es-US"/>
        </w:rPr>
      </w:pPr>
    </w:p>
    <w:p w14:paraId="1EA8804A" w14:textId="1AA118C5" w:rsidR="006F7C60" w:rsidRPr="00A44058" w:rsidRDefault="006F7C60" w:rsidP="0074438C">
      <w:pPr>
        <w:pStyle w:val="Prrafodelista"/>
        <w:numPr>
          <w:ilvl w:val="0"/>
          <w:numId w:val="43"/>
        </w:numPr>
        <w:spacing w:line="360" w:lineRule="auto"/>
        <w:ind w:left="1440"/>
        <w:rPr>
          <w:lang w:val="es-US"/>
        </w:rPr>
      </w:pPr>
      <w:r w:rsidRPr="00A44058">
        <w:rPr>
          <w:lang w:val="es-US"/>
        </w:rPr>
        <w:t>Demostración de cómo optimizar el rendimiento del sistema: liberar espacio en disco, deshabilitar programas de inicio, etc.</w:t>
      </w:r>
    </w:p>
    <w:p w14:paraId="4E13A118" w14:textId="414E69E7" w:rsidR="000072F8" w:rsidRPr="0074438C" w:rsidRDefault="006F7C60" w:rsidP="0074438C">
      <w:pPr>
        <w:pStyle w:val="Prrafodelista"/>
        <w:numPr>
          <w:ilvl w:val="0"/>
          <w:numId w:val="43"/>
        </w:numPr>
        <w:spacing w:line="360" w:lineRule="auto"/>
        <w:ind w:left="1440"/>
        <w:rPr>
          <w:color w:val="0070C0"/>
          <w:lang w:val="es-US"/>
        </w:rPr>
      </w:pPr>
      <w:r w:rsidRPr="0074438C">
        <w:rPr>
          <w:color w:val="0070C0"/>
          <w:lang w:val="es-US"/>
        </w:rPr>
        <w:t>Actividad práctica: Optimizar el rendimiento del equipo propio.</w:t>
      </w:r>
    </w:p>
    <w:p w14:paraId="09A2FF15" w14:textId="77777777" w:rsidR="006F7C60" w:rsidRDefault="006F7C60" w:rsidP="006F7C60">
      <w:pPr>
        <w:rPr>
          <w:lang w:val="es-US"/>
        </w:rPr>
      </w:pPr>
    </w:p>
    <w:p w14:paraId="4D78D9A9" w14:textId="499112E2" w:rsidR="000072F8" w:rsidRPr="0074438C" w:rsidRDefault="000072F8" w:rsidP="0074438C">
      <w:pPr>
        <w:ind w:firstLine="720"/>
        <w:rPr>
          <w:b/>
          <w:bCs/>
          <w:lang w:val="es-US"/>
        </w:rPr>
      </w:pPr>
      <w:r w:rsidRPr="0074438C">
        <w:rPr>
          <w:b/>
          <w:bCs/>
          <w:lang w:val="es-US"/>
        </w:rPr>
        <w:t>Autoevaluación:</w:t>
      </w:r>
    </w:p>
    <w:p w14:paraId="01B205C2" w14:textId="77777777" w:rsidR="005F0645" w:rsidRPr="000072F8" w:rsidRDefault="005F0645" w:rsidP="005F0645">
      <w:pPr>
        <w:ind w:firstLine="720"/>
        <w:rPr>
          <w:lang w:val="es-US"/>
        </w:rPr>
      </w:pPr>
    </w:p>
    <w:p w14:paraId="6E1BBD25" w14:textId="327450E8" w:rsidR="005F0645" w:rsidRPr="0074438C" w:rsidRDefault="00A44058" w:rsidP="0074438C">
      <w:pPr>
        <w:ind w:firstLine="720"/>
        <w:rPr>
          <w:b/>
          <w:bCs/>
          <w:lang w:val="es-US"/>
        </w:rPr>
      </w:pPr>
      <w:r w:rsidRPr="0074438C">
        <w:rPr>
          <w:b/>
          <w:bCs/>
          <w:lang w:val="es-US"/>
        </w:rPr>
        <w:t>Recursos</w:t>
      </w:r>
    </w:p>
    <w:p w14:paraId="6E382CB6" w14:textId="77777777" w:rsidR="00032C08" w:rsidRPr="00032C08" w:rsidRDefault="00032C08" w:rsidP="00032C08">
      <w:pPr>
        <w:pStyle w:val="Prrafodelista"/>
        <w:rPr>
          <w:lang w:val="es-US"/>
        </w:rPr>
      </w:pPr>
    </w:p>
    <w:p w14:paraId="6BB7B0D5" w14:textId="77777777" w:rsidR="00A44058" w:rsidRDefault="00A44058" w:rsidP="00A44058">
      <w:pPr>
        <w:ind w:firstLine="720"/>
      </w:pPr>
      <w:r>
        <w:t>Lista de atajos de teclado de Windows 10: &lt;se quitó una URL no válida&gt;</w:t>
      </w:r>
    </w:p>
    <w:p w14:paraId="1E3FA475" w14:textId="0107D91D" w:rsidR="005F0645" w:rsidRDefault="00A44058" w:rsidP="00A44058">
      <w:pPr>
        <w:ind w:firstLine="720"/>
      </w:pPr>
      <w:r>
        <w:t>Manual de optimización de Windows 10: &lt;se quitó una URL no válida&gt;</w:t>
      </w:r>
    </w:p>
    <w:p w14:paraId="09F8C1FD" w14:textId="2736BE0F" w:rsidR="005F0645" w:rsidRDefault="005F0645">
      <w:r>
        <w:br w:type="page"/>
      </w:r>
    </w:p>
    <w:p w14:paraId="1BA31424" w14:textId="77777777" w:rsidR="000072F8" w:rsidRDefault="000072F8" w:rsidP="00A44058">
      <w:pPr>
        <w:pBdr>
          <w:bottom w:val="single" w:sz="4" w:space="1" w:color="auto"/>
        </w:pBdr>
        <w:jc w:val="right"/>
        <w:rPr>
          <w:lang w:val="es-US"/>
        </w:rPr>
      </w:pPr>
      <w:r w:rsidRPr="0042659A">
        <w:rPr>
          <w:lang w:val="es-US"/>
        </w:rPr>
        <w:lastRenderedPageBreak/>
        <w:t>Sesión 5: Dispositivos y Conectividad</w:t>
      </w:r>
    </w:p>
    <w:p w14:paraId="18BE73D5" w14:textId="77777777" w:rsidR="00A44058" w:rsidRPr="0042659A" w:rsidRDefault="00A44058" w:rsidP="00A44058">
      <w:pPr>
        <w:jc w:val="right"/>
        <w:rPr>
          <w:lang w:val="es-US"/>
        </w:rPr>
      </w:pPr>
    </w:p>
    <w:p w14:paraId="5A48579B" w14:textId="77777777" w:rsidR="000072F8" w:rsidRPr="0042659A" w:rsidRDefault="000072F8" w:rsidP="00A44058">
      <w:pPr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US"/>
        </w:rPr>
      </w:pPr>
      <w:r w:rsidRPr="0042659A">
        <w:rPr>
          <w:lang w:val="es-US"/>
        </w:rPr>
        <w:t>Impresoras y escáneres: instalar y configurar.</w:t>
      </w:r>
    </w:p>
    <w:p w14:paraId="2455CDCC" w14:textId="77777777" w:rsidR="000072F8" w:rsidRPr="0042659A" w:rsidRDefault="000072F8" w:rsidP="00A44058">
      <w:pPr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US"/>
        </w:rPr>
      </w:pPr>
      <w:r w:rsidRPr="0042659A">
        <w:rPr>
          <w:lang w:val="es-US"/>
        </w:rPr>
        <w:t>Dispositivos USB: conectar y usar.</w:t>
      </w:r>
    </w:p>
    <w:p w14:paraId="0AC4C196" w14:textId="77777777" w:rsidR="000072F8" w:rsidRPr="0042659A" w:rsidRDefault="000072F8" w:rsidP="00A44058">
      <w:pPr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US"/>
        </w:rPr>
      </w:pPr>
      <w:r w:rsidRPr="0042659A">
        <w:rPr>
          <w:lang w:val="es-US"/>
        </w:rPr>
        <w:t>Conectarse a otros equipos y compartir recursos.</w:t>
      </w:r>
    </w:p>
    <w:p w14:paraId="39434CFE" w14:textId="77777777" w:rsidR="000072F8" w:rsidRPr="0042659A" w:rsidRDefault="000072F8" w:rsidP="00A44058">
      <w:pPr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US"/>
        </w:rPr>
      </w:pPr>
      <w:r w:rsidRPr="0042659A">
        <w:rPr>
          <w:lang w:val="es-US"/>
        </w:rPr>
        <w:t>Solución de problemas básicos de conectividad.</w:t>
      </w:r>
    </w:p>
    <w:p w14:paraId="7A26134C" w14:textId="77777777" w:rsidR="005F0645" w:rsidRPr="000072F8" w:rsidRDefault="005F0645" w:rsidP="005F0645">
      <w:pPr>
        <w:ind w:firstLine="720"/>
        <w:rPr>
          <w:lang w:val="es-US"/>
        </w:rPr>
      </w:pPr>
    </w:p>
    <w:p w14:paraId="7B64233F" w14:textId="77777777" w:rsidR="00A44058" w:rsidRPr="0074438C" w:rsidRDefault="00A44058" w:rsidP="00A44058">
      <w:pPr>
        <w:ind w:firstLine="720"/>
        <w:rPr>
          <w:b/>
          <w:bCs/>
        </w:rPr>
      </w:pPr>
      <w:r w:rsidRPr="0074438C">
        <w:rPr>
          <w:b/>
          <w:bCs/>
        </w:rPr>
        <w:t>Objetivos:</w:t>
      </w:r>
    </w:p>
    <w:p w14:paraId="4BA91030" w14:textId="77777777" w:rsidR="00A44058" w:rsidRDefault="00A44058" w:rsidP="00A44058">
      <w:pPr>
        <w:ind w:firstLine="720"/>
      </w:pPr>
    </w:p>
    <w:p w14:paraId="2FDED549" w14:textId="77777777" w:rsidR="00A44058" w:rsidRDefault="00A44058" w:rsidP="00032C08">
      <w:pPr>
        <w:pStyle w:val="Prrafodelista"/>
        <w:numPr>
          <w:ilvl w:val="0"/>
          <w:numId w:val="44"/>
        </w:numPr>
        <w:spacing w:line="360" w:lineRule="auto"/>
      </w:pPr>
      <w:r>
        <w:t>Enseñar a los participantes cómo instalar y configurar impresoras y escáneres.</w:t>
      </w:r>
    </w:p>
    <w:p w14:paraId="12A90ED0" w14:textId="77777777" w:rsidR="00A44058" w:rsidRDefault="00A44058" w:rsidP="00032C08">
      <w:pPr>
        <w:pStyle w:val="Prrafodelista"/>
        <w:numPr>
          <w:ilvl w:val="0"/>
          <w:numId w:val="44"/>
        </w:numPr>
        <w:spacing w:line="360" w:lineRule="auto"/>
      </w:pPr>
      <w:r>
        <w:t>Mostrar a los participantes cómo conectar y usar dispositivos USB.</w:t>
      </w:r>
    </w:p>
    <w:p w14:paraId="7AAA0B5D" w14:textId="77777777" w:rsidR="00A44058" w:rsidRDefault="00A44058" w:rsidP="00032C08">
      <w:pPr>
        <w:pStyle w:val="Prrafodelista"/>
        <w:numPr>
          <w:ilvl w:val="0"/>
          <w:numId w:val="44"/>
        </w:numPr>
        <w:spacing w:line="360" w:lineRule="auto"/>
      </w:pPr>
      <w:r>
        <w:t>Brindar a los participantes las habilidades para conectarse a otros equipos y compartir recursos.</w:t>
      </w:r>
    </w:p>
    <w:p w14:paraId="6882EBC3" w14:textId="77777777" w:rsidR="00A44058" w:rsidRDefault="00A44058" w:rsidP="00032C08">
      <w:pPr>
        <w:pStyle w:val="Prrafodelista"/>
        <w:numPr>
          <w:ilvl w:val="0"/>
          <w:numId w:val="44"/>
        </w:numPr>
        <w:spacing w:line="360" w:lineRule="auto"/>
      </w:pPr>
      <w:r>
        <w:t>Solucionar problemas básicos de conectividad de red.</w:t>
      </w:r>
    </w:p>
    <w:p w14:paraId="334BE8AD" w14:textId="77777777" w:rsidR="00032C08" w:rsidRDefault="00032C08" w:rsidP="00A44058">
      <w:pPr>
        <w:ind w:firstLine="720"/>
      </w:pPr>
    </w:p>
    <w:p w14:paraId="019B9726" w14:textId="598DE30A" w:rsidR="00A44058" w:rsidRPr="0074438C" w:rsidRDefault="00A44058" w:rsidP="00A44058">
      <w:pPr>
        <w:ind w:firstLine="720"/>
        <w:rPr>
          <w:b/>
          <w:bCs/>
        </w:rPr>
      </w:pPr>
      <w:r w:rsidRPr="0074438C">
        <w:rPr>
          <w:b/>
          <w:bCs/>
        </w:rPr>
        <w:t>Actividades:</w:t>
      </w:r>
    </w:p>
    <w:p w14:paraId="49023138" w14:textId="77777777" w:rsidR="00A44058" w:rsidRDefault="00A44058" w:rsidP="00A44058">
      <w:pPr>
        <w:ind w:firstLine="720"/>
      </w:pPr>
    </w:p>
    <w:p w14:paraId="742715D2" w14:textId="77777777" w:rsidR="00A44058" w:rsidRDefault="00A44058" w:rsidP="00032C08">
      <w:pPr>
        <w:pStyle w:val="Prrafodelista"/>
        <w:numPr>
          <w:ilvl w:val="0"/>
          <w:numId w:val="45"/>
        </w:numPr>
        <w:spacing w:line="360" w:lineRule="auto"/>
      </w:pPr>
      <w:r>
        <w:t>Presentación de cómo instalar y configurar impresoras y escáneres.</w:t>
      </w:r>
    </w:p>
    <w:p w14:paraId="1A7D14D9" w14:textId="77777777" w:rsidR="00A44058" w:rsidRDefault="00A44058" w:rsidP="00032C08">
      <w:pPr>
        <w:pStyle w:val="Prrafodelista"/>
        <w:numPr>
          <w:ilvl w:val="0"/>
          <w:numId w:val="45"/>
        </w:numPr>
        <w:spacing w:line="360" w:lineRule="auto"/>
      </w:pPr>
      <w:r>
        <w:t>Demostración de cómo conectar y usar dispositivos USB.</w:t>
      </w:r>
    </w:p>
    <w:p w14:paraId="4B95908A" w14:textId="77777777" w:rsidR="00A44058" w:rsidRPr="0074438C" w:rsidRDefault="00A44058" w:rsidP="00032C08">
      <w:pPr>
        <w:pStyle w:val="Prrafodelista"/>
        <w:numPr>
          <w:ilvl w:val="0"/>
          <w:numId w:val="45"/>
        </w:numPr>
        <w:spacing w:line="360" w:lineRule="auto"/>
        <w:rPr>
          <w:color w:val="0070C0"/>
        </w:rPr>
      </w:pPr>
      <w:r w:rsidRPr="0074438C">
        <w:rPr>
          <w:color w:val="0070C0"/>
        </w:rPr>
        <w:t>Ejercicio práctico: Conectar un dispositivo USB y utilizarlo en el equipo.</w:t>
      </w:r>
    </w:p>
    <w:p w14:paraId="740689C5" w14:textId="77777777" w:rsidR="00032C08" w:rsidRDefault="00032C08" w:rsidP="00032C08">
      <w:pPr>
        <w:spacing w:line="360" w:lineRule="auto"/>
        <w:ind w:left="720"/>
      </w:pPr>
    </w:p>
    <w:p w14:paraId="43D6D174" w14:textId="77777777" w:rsidR="00A44058" w:rsidRDefault="00A44058" w:rsidP="00032C08">
      <w:pPr>
        <w:pStyle w:val="Prrafodelista"/>
        <w:numPr>
          <w:ilvl w:val="0"/>
          <w:numId w:val="45"/>
        </w:numPr>
        <w:spacing w:line="360" w:lineRule="auto"/>
      </w:pPr>
      <w:r>
        <w:t>Tutorial sobre cómo conectarse a otros equipos en red y compartir recursos.</w:t>
      </w:r>
    </w:p>
    <w:p w14:paraId="232E2862" w14:textId="77777777" w:rsidR="00A44058" w:rsidRPr="0074438C" w:rsidRDefault="00A44058" w:rsidP="00032C08">
      <w:pPr>
        <w:pStyle w:val="Prrafodelista"/>
        <w:numPr>
          <w:ilvl w:val="0"/>
          <w:numId w:val="45"/>
        </w:numPr>
        <w:spacing w:line="360" w:lineRule="auto"/>
        <w:rPr>
          <w:color w:val="0070C0"/>
        </w:rPr>
      </w:pPr>
      <w:r w:rsidRPr="0074438C">
        <w:rPr>
          <w:color w:val="0070C0"/>
        </w:rPr>
        <w:t>Actividad práctica: Compartir una carpeta con otro equipo en la red.</w:t>
      </w:r>
    </w:p>
    <w:p w14:paraId="65862580" w14:textId="77777777" w:rsidR="00032C08" w:rsidRDefault="00032C08" w:rsidP="00032C08">
      <w:pPr>
        <w:spacing w:line="360" w:lineRule="auto"/>
        <w:ind w:left="720"/>
      </w:pPr>
    </w:p>
    <w:p w14:paraId="3CCFF7E4" w14:textId="77777777" w:rsidR="00A44058" w:rsidRDefault="00A44058" w:rsidP="00032C08">
      <w:pPr>
        <w:pStyle w:val="Prrafodelista"/>
        <w:numPr>
          <w:ilvl w:val="0"/>
          <w:numId w:val="45"/>
        </w:numPr>
        <w:spacing w:line="360" w:lineRule="auto"/>
      </w:pPr>
      <w:r>
        <w:t>Demostración de cómo solucionar problemas básicos de conectividad de red.</w:t>
      </w:r>
    </w:p>
    <w:p w14:paraId="1165B9D3" w14:textId="77777777" w:rsidR="00A44058" w:rsidRPr="0074438C" w:rsidRDefault="00A44058" w:rsidP="00032C08">
      <w:pPr>
        <w:pStyle w:val="Prrafodelista"/>
        <w:numPr>
          <w:ilvl w:val="0"/>
          <w:numId w:val="45"/>
        </w:numPr>
        <w:spacing w:line="360" w:lineRule="auto"/>
        <w:rPr>
          <w:color w:val="0070C0"/>
        </w:rPr>
      </w:pPr>
      <w:r w:rsidRPr="0074438C">
        <w:rPr>
          <w:color w:val="0070C0"/>
        </w:rPr>
        <w:t>Actividad práctica: Diagnosticar y solucionar un problema de conexión a internet.</w:t>
      </w:r>
    </w:p>
    <w:p w14:paraId="01B772D6" w14:textId="77777777" w:rsidR="00032C08" w:rsidRDefault="00032C08" w:rsidP="00A44058">
      <w:pPr>
        <w:ind w:firstLine="720"/>
      </w:pPr>
    </w:p>
    <w:p w14:paraId="06969EE2" w14:textId="6965CEB2" w:rsidR="00A44058" w:rsidRPr="0074438C" w:rsidRDefault="00A44058" w:rsidP="00A44058">
      <w:pPr>
        <w:ind w:firstLine="720"/>
        <w:rPr>
          <w:b/>
          <w:bCs/>
        </w:rPr>
      </w:pPr>
      <w:r w:rsidRPr="0074438C">
        <w:rPr>
          <w:b/>
          <w:bCs/>
        </w:rPr>
        <w:t>Recursos:</w:t>
      </w:r>
    </w:p>
    <w:p w14:paraId="5B5A05AA" w14:textId="77777777" w:rsidR="00A44058" w:rsidRDefault="00A44058" w:rsidP="00A44058">
      <w:pPr>
        <w:ind w:firstLine="720"/>
      </w:pPr>
    </w:p>
    <w:p w14:paraId="27982220" w14:textId="77777777" w:rsidR="00A44058" w:rsidRDefault="00A44058" w:rsidP="00A44058">
      <w:pPr>
        <w:ind w:firstLine="720"/>
      </w:pPr>
      <w:r>
        <w:t>Manual de dispositivos y conectividad de Windows 10: &lt;se quitó una URL no válida&gt;</w:t>
      </w:r>
    </w:p>
    <w:p w14:paraId="33AF4758" w14:textId="1261F786" w:rsidR="005F0645" w:rsidRDefault="00A44058" w:rsidP="00A44058">
      <w:pPr>
        <w:ind w:firstLine="720"/>
      </w:pPr>
      <w:r>
        <w:t>Guía de solución de problemas de red: &lt;se quitó una URL no válida&gt;</w:t>
      </w:r>
    </w:p>
    <w:p w14:paraId="1A34EBF7" w14:textId="77777777" w:rsidR="00A44058" w:rsidRDefault="00A44058" w:rsidP="005F0645">
      <w:pPr>
        <w:ind w:firstLine="720"/>
      </w:pPr>
    </w:p>
    <w:p w14:paraId="469C13E3" w14:textId="0D5EA4AD" w:rsidR="005F0645" w:rsidRPr="0074438C" w:rsidRDefault="000072F8" w:rsidP="0074438C">
      <w:pPr>
        <w:ind w:firstLine="720"/>
        <w:rPr>
          <w:b/>
          <w:bCs/>
        </w:rPr>
      </w:pPr>
      <w:r w:rsidRPr="0074438C">
        <w:rPr>
          <w:b/>
          <w:bCs/>
        </w:rPr>
        <w:t>Autoevaluación:</w:t>
      </w:r>
    </w:p>
    <w:p w14:paraId="48B90698" w14:textId="77777777" w:rsidR="005F0645" w:rsidRDefault="005F0645" w:rsidP="005F0645">
      <w:pPr>
        <w:ind w:firstLine="720"/>
      </w:pPr>
    </w:p>
    <w:p w14:paraId="1AAA5D75" w14:textId="02538B68" w:rsidR="005F0645" w:rsidRDefault="005F0645">
      <w:r>
        <w:br w:type="page"/>
      </w:r>
    </w:p>
    <w:p w14:paraId="5A17BD2B" w14:textId="77777777" w:rsidR="000072F8" w:rsidRPr="0042659A" w:rsidRDefault="000072F8" w:rsidP="000072F8">
      <w:pPr>
        <w:pBdr>
          <w:bottom w:val="single" w:sz="4" w:space="1" w:color="auto"/>
        </w:pBdr>
        <w:jc w:val="right"/>
        <w:rPr>
          <w:lang w:val="es-US"/>
        </w:rPr>
      </w:pPr>
      <w:r w:rsidRPr="0042659A">
        <w:rPr>
          <w:lang w:val="es-US"/>
        </w:rPr>
        <w:lastRenderedPageBreak/>
        <w:t>Sesión 6: Seguridad y Protección</w:t>
      </w:r>
    </w:p>
    <w:p w14:paraId="56AFA279" w14:textId="77777777" w:rsidR="00032C08" w:rsidRDefault="00032C08" w:rsidP="00032C08">
      <w:pPr>
        <w:ind w:left="360"/>
        <w:rPr>
          <w:lang w:val="es-US"/>
        </w:rPr>
      </w:pPr>
    </w:p>
    <w:p w14:paraId="5BC0F0CA" w14:textId="3B12AE25" w:rsidR="000072F8" w:rsidRPr="0042659A" w:rsidRDefault="000072F8" w:rsidP="00032C08">
      <w:pPr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US"/>
        </w:rPr>
      </w:pPr>
      <w:r w:rsidRPr="0042659A">
        <w:rPr>
          <w:lang w:val="es-US"/>
        </w:rPr>
        <w:t>Actualizaciones de Windows y antivirus.</w:t>
      </w:r>
    </w:p>
    <w:p w14:paraId="13E261E2" w14:textId="77777777" w:rsidR="000072F8" w:rsidRPr="0042659A" w:rsidRDefault="000072F8" w:rsidP="00032C08">
      <w:pPr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US"/>
        </w:rPr>
      </w:pPr>
      <w:r w:rsidRPr="0042659A">
        <w:rPr>
          <w:lang w:val="es-US"/>
        </w:rPr>
        <w:t>Firewall y configuración de seguridad.</w:t>
      </w:r>
    </w:p>
    <w:p w14:paraId="6ED1CF2D" w14:textId="77777777" w:rsidR="000072F8" w:rsidRPr="0042659A" w:rsidRDefault="000072F8" w:rsidP="00032C08">
      <w:pPr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US"/>
        </w:rPr>
      </w:pPr>
      <w:r w:rsidRPr="0042659A">
        <w:rPr>
          <w:lang w:val="es-US"/>
        </w:rPr>
        <w:t>Copia de seguridad y recuperación de datos.</w:t>
      </w:r>
    </w:p>
    <w:p w14:paraId="0205D468" w14:textId="77777777" w:rsidR="000072F8" w:rsidRPr="0042659A" w:rsidRDefault="000072F8" w:rsidP="00032C08">
      <w:pPr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US"/>
        </w:rPr>
      </w:pPr>
      <w:r w:rsidRPr="0042659A">
        <w:rPr>
          <w:lang w:val="es-US"/>
        </w:rPr>
        <w:t>Control parental y protección infantil.</w:t>
      </w:r>
    </w:p>
    <w:p w14:paraId="0F1ED789" w14:textId="77777777" w:rsidR="005F0645" w:rsidRDefault="005F0645" w:rsidP="005F0645">
      <w:pPr>
        <w:ind w:firstLine="720"/>
        <w:rPr>
          <w:lang w:val="es-US"/>
        </w:rPr>
      </w:pPr>
    </w:p>
    <w:p w14:paraId="3338EF29" w14:textId="77777777" w:rsidR="00032C08" w:rsidRPr="0074438C" w:rsidRDefault="00032C08" w:rsidP="00032C08">
      <w:pPr>
        <w:ind w:firstLine="720"/>
        <w:rPr>
          <w:b/>
          <w:bCs/>
          <w:lang w:val="es-US"/>
        </w:rPr>
      </w:pPr>
      <w:r w:rsidRPr="0074438C">
        <w:rPr>
          <w:b/>
          <w:bCs/>
          <w:lang w:val="es-US"/>
        </w:rPr>
        <w:t>Objetivos:</w:t>
      </w:r>
    </w:p>
    <w:p w14:paraId="2A3BD927" w14:textId="77777777" w:rsidR="00032C08" w:rsidRPr="00032C08" w:rsidRDefault="00032C08" w:rsidP="00032C08">
      <w:pPr>
        <w:ind w:firstLine="720"/>
        <w:rPr>
          <w:lang w:val="es-US"/>
        </w:rPr>
      </w:pPr>
    </w:p>
    <w:p w14:paraId="55067E2A" w14:textId="77777777" w:rsidR="00032C08" w:rsidRPr="00032C08" w:rsidRDefault="00032C08" w:rsidP="00032C08">
      <w:pPr>
        <w:pStyle w:val="Prrafodelista"/>
        <w:numPr>
          <w:ilvl w:val="0"/>
          <w:numId w:val="46"/>
        </w:numPr>
        <w:spacing w:line="360" w:lineRule="auto"/>
        <w:rPr>
          <w:lang w:val="es-US"/>
        </w:rPr>
      </w:pPr>
      <w:r w:rsidRPr="00032C08">
        <w:rPr>
          <w:lang w:val="es-US"/>
        </w:rPr>
        <w:t>Brindar a los participantes las herramientas para mantener su equipo protegido contra malware y otras amenazas.</w:t>
      </w:r>
    </w:p>
    <w:p w14:paraId="7522F8A8" w14:textId="77777777" w:rsidR="00032C08" w:rsidRPr="00032C08" w:rsidRDefault="00032C08" w:rsidP="00032C08">
      <w:pPr>
        <w:pStyle w:val="Prrafodelista"/>
        <w:numPr>
          <w:ilvl w:val="0"/>
          <w:numId w:val="46"/>
        </w:numPr>
        <w:spacing w:line="360" w:lineRule="auto"/>
        <w:rPr>
          <w:lang w:val="es-US"/>
        </w:rPr>
      </w:pPr>
      <w:r w:rsidRPr="00032C08">
        <w:rPr>
          <w:lang w:val="es-US"/>
        </w:rPr>
        <w:t>Mostrar a los participantes cómo configurar actualizaciones automáticas y usar un antivirus.</w:t>
      </w:r>
    </w:p>
    <w:p w14:paraId="59AA3858" w14:textId="77777777" w:rsidR="00032C08" w:rsidRPr="00032C08" w:rsidRDefault="00032C08" w:rsidP="00032C08">
      <w:pPr>
        <w:pStyle w:val="Prrafodelista"/>
        <w:numPr>
          <w:ilvl w:val="0"/>
          <w:numId w:val="46"/>
        </w:numPr>
        <w:spacing w:line="360" w:lineRule="auto"/>
        <w:rPr>
          <w:lang w:val="es-US"/>
        </w:rPr>
      </w:pPr>
      <w:r w:rsidRPr="00032C08">
        <w:rPr>
          <w:lang w:val="es-US"/>
        </w:rPr>
        <w:t>Enseñar a los participantes cómo realizar copias de seguridad y restaurar datos en caso de un problema.</w:t>
      </w:r>
    </w:p>
    <w:p w14:paraId="724076C9" w14:textId="77777777" w:rsidR="00032C08" w:rsidRPr="00032C08" w:rsidRDefault="00032C08" w:rsidP="00032C08">
      <w:pPr>
        <w:pStyle w:val="Prrafodelista"/>
        <w:numPr>
          <w:ilvl w:val="0"/>
          <w:numId w:val="46"/>
        </w:numPr>
        <w:spacing w:line="360" w:lineRule="auto"/>
        <w:rPr>
          <w:lang w:val="es-US"/>
        </w:rPr>
      </w:pPr>
      <w:r w:rsidRPr="00032C08">
        <w:rPr>
          <w:lang w:val="es-US"/>
        </w:rPr>
        <w:t>Configurar el control parental para proteger a los niños en el uso del equipo.</w:t>
      </w:r>
    </w:p>
    <w:p w14:paraId="62905614" w14:textId="77777777" w:rsidR="00032C08" w:rsidRDefault="00032C08" w:rsidP="00032C08">
      <w:pPr>
        <w:ind w:firstLine="720"/>
        <w:rPr>
          <w:lang w:val="es-US"/>
        </w:rPr>
      </w:pPr>
    </w:p>
    <w:p w14:paraId="2E19EFA9" w14:textId="23D5F7CE" w:rsidR="00032C08" w:rsidRPr="0074438C" w:rsidRDefault="00032C08" w:rsidP="00032C08">
      <w:pPr>
        <w:ind w:firstLine="720"/>
        <w:rPr>
          <w:b/>
          <w:bCs/>
          <w:lang w:val="es-US"/>
        </w:rPr>
      </w:pPr>
      <w:r w:rsidRPr="0074438C">
        <w:rPr>
          <w:b/>
          <w:bCs/>
          <w:lang w:val="es-US"/>
        </w:rPr>
        <w:t>Actividades:</w:t>
      </w:r>
    </w:p>
    <w:p w14:paraId="340BFCF0" w14:textId="77777777" w:rsidR="00032C08" w:rsidRPr="00032C08" w:rsidRDefault="00032C08" w:rsidP="00032C08">
      <w:pPr>
        <w:ind w:firstLine="720"/>
        <w:rPr>
          <w:lang w:val="es-US"/>
        </w:rPr>
      </w:pPr>
    </w:p>
    <w:p w14:paraId="4AF35529" w14:textId="77777777" w:rsidR="00032C08" w:rsidRPr="00032C08" w:rsidRDefault="00032C08" w:rsidP="00032C08">
      <w:pPr>
        <w:pStyle w:val="Prrafodelista"/>
        <w:numPr>
          <w:ilvl w:val="0"/>
          <w:numId w:val="47"/>
        </w:numPr>
        <w:spacing w:line="360" w:lineRule="auto"/>
        <w:rPr>
          <w:lang w:val="es-US"/>
        </w:rPr>
      </w:pPr>
      <w:r w:rsidRPr="00032C08">
        <w:rPr>
          <w:lang w:val="es-US"/>
        </w:rPr>
        <w:t>Presentación de las diferentes amenazas a la seguridad informática.</w:t>
      </w:r>
    </w:p>
    <w:p w14:paraId="7416D4CB" w14:textId="77777777" w:rsidR="00032C08" w:rsidRPr="00032C08" w:rsidRDefault="00032C08" w:rsidP="00032C08">
      <w:pPr>
        <w:pStyle w:val="Prrafodelista"/>
        <w:numPr>
          <w:ilvl w:val="0"/>
          <w:numId w:val="47"/>
        </w:numPr>
        <w:spacing w:line="360" w:lineRule="auto"/>
        <w:rPr>
          <w:lang w:val="es-US"/>
        </w:rPr>
      </w:pPr>
      <w:r w:rsidRPr="00032C08">
        <w:rPr>
          <w:lang w:val="es-US"/>
        </w:rPr>
        <w:t>Demostración de cómo configurar actualizaciones automáticas y usar un antivirus.</w:t>
      </w:r>
    </w:p>
    <w:p w14:paraId="2AEE53DA" w14:textId="77777777" w:rsidR="00032C08" w:rsidRPr="0074438C" w:rsidRDefault="00032C08" w:rsidP="00032C08">
      <w:pPr>
        <w:pStyle w:val="Prrafodelista"/>
        <w:numPr>
          <w:ilvl w:val="0"/>
          <w:numId w:val="47"/>
        </w:numPr>
        <w:spacing w:line="360" w:lineRule="auto"/>
        <w:rPr>
          <w:color w:val="0070C0"/>
          <w:lang w:val="es-US"/>
        </w:rPr>
      </w:pPr>
      <w:r w:rsidRPr="0074438C">
        <w:rPr>
          <w:color w:val="0070C0"/>
          <w:lang w:val="es-US"/>
        </w:rPr>
        <w:t>Ejercicio práctico: Instalar y configurar un antivirus en el equipo.</w:t>
      </w:r>
    </w:p>
    <w:p w14:paraId="2A048DF6" w14:textId="77777777" w:rsidR="00032C08" w:rsidRPr="00032C08" w:rsidRDefault="00032C08" w:rsidP="00032C08">
      <w:pPr>
        <w:spacing w:line="360" w:lineRule="auto"/>
        <w:ind w:left="720"/>
        <w:rPr>
          <w:lang w:val="es-US"/>
        </w:rPr>
      </w:pPr>
    </w:p>
    <w:p w14:paraId="14139F73" w14:textId="77777777" w:rsidR="00032C08" w:rsidRPr="00032C08" w:rsidRDefault="00032C08" w:rsidP="00032C08">
      <w:pPr>
        <w:pStyle w:val="Prrafodelista"/>
        <w:numPr>
          <w:ilvl w:val="0"/>
          <w:numId w:val="47"/>
        </w:numPr>
        <w:spacing w:line="360" w:lineRule="auto"/>
        <w:rPr>
          <w:lang w:val="es-US"/>
        </w:rPr>
      </w:pPr>
      <w:r w:rsidRPr="00032C08">
        <w:rPr>
          <w:lang w:val="es-US"/>
        </w:rPr>
        <w:t>Tutorial sobre cómo realizar copias de seguridad y restaurar datos.</w:t>
      </w:r>
    </w:p>
    <w:p w14:paraId="4FD8BCAB" w14:textId="77777777" w:rsidR="00032C08" w:rsidRPr="0074438C" w:rsidRDefault="00032C08" w:rsidP="00032C08">
      <w:pPr>
        <w:pStyle w:val="Prrafodelista"/>
        <w:numPr>
          <w:ilvl w:val="0"/>
          <w:numId w:val="47"/>
        </w:numPr>
        <w:spacing w:line="360" w:lineRule="auto"/>
        <w:rPr>
          <w:color w:val="0070C0"/>
          <w:lang w:val="es-US"/>
        </w:rPr>
      </w:pPr>
      <w:r w:rsidRPr="0074438C">
        <w:rPr>
          <w:color w:val="0070C0"/>
          <w:lang w:val="es-US"/>
        </w:rPr>
        <w:t>Actividad práctica: Crear una copia de seguridad de archivos importantes.</w:t>
      </w:r>
    </w:p>
    <w:p w14:paraId="514AE05C" w14:textId="77777777" w:rsidR="00032C08" w:rsidRPr="00032C08" w:rsidRDefault="00032C08" w:rsidP="00032C08">
      <w:pPr>
        <w:spacing w:line="360" w:lineRule="auto"/>
        <w:ind w:left="720"/>
        <w:rPr>
          <w:lang w:val="es-US"/>
        </w:rPr>
      </w:pPr>
    </w:p>
    <w:p w14:paraId="48CAC74F" w14:textId="77777777" w:rsidR="00032C08" w:rsidRPr="00032C08" w:rsidRDefault="00032C08" w:rsidP="00032C08">
      <w:pPr>
        <w:pStyle w:val="Prrafodelista"/>
        <w:numPr>
          <w:ilvl w:val="0"/>
          <w:numId w:val="47"/>
        </w:numPr>
        <w:spacing w:line="360" w:lineRule="auto"/>
        <w:rPr>
          <w:lang w:val="es-US"/>
        </w:rPr>
      </w:pPr>
      <w:r w:rsidRPr="00032C08">
        <w:rPr>
          <w:lang w:val="es-US"/>
        </w:rPr>
        <w:t>Demostración de cómo configurar el control parental.</w:t>
      </w:r>
    </w:p>
    <w:p w14:paraId="264CFDB7" w14:textId="77777777" w:rsidR="00032C08" w:rsidRPr="0074438C" w:rsidRDefault="00032C08" w:rsidP="00032C08">
      <w:pPr>
        <w:pStyle w:val="Prrafodelista"/>
        <w:numPr>
          <w:ilvl w:val="0"/>
          <w:numId w:val="47"/>
        </w:numPr>
        <w:spacing w:line="360" w:lineRule="auto"/>
        <w:rPr>
          <w:color w:val="0070C0"/>
          <w:lang w:val="es-US"/>
        </w:rPr>
      </w:pPr>
      <w:r w:rsidRPr="0074438C">
        <w:rPr>
          <w:color w:val="0070C0"/>
          <w:lang w:val="es-US"/>
        </w:rPr>
        <w:t>Actividad práctica: Configurar el control parental para una cuenta de usuario infantil.</w:t>
      </w:r>
    </w:p>
    <w:p w14:paraId="01F112AB" w14:textId="77777777" w:rsidR="0074438C" w:rsidRDefault="0074438C" w:rsidP="00032C08">
      <w:pPr>
        <w:ind w:firstLine="720"/>
        <w:rPr>
          <w:lang w:val="es-US"/>
        </w:rPr>
      </w:pPr>
    </w:p>
    <w:p w14:paraId="72AE0B0D" w14:textId="2F3E3E84" w:rsidR="00032C08" w:rsidRPr="0074438C" w:rsidRDefault="00032C08" w:rsidP="00032C08">
      <w:pPr>
        <w:ind w:firstLine="720"/>
        <w:rPr>
          <w:b/>
          <w:bCs/>
          <w:lang w:val="es-US"/>
        </w:rPr>
      </w:pPr>
      <w:r w:rsidRPr="0074438C">
        <w:rPr>
          <w:b/>
          <w:bCs/>
          <w:lang w:val="es-US"/>
        </w:rPr>
        <w:t>Recursos:</w:t>
      </w:r>
    </w:p>
    <w:p w14:paraId="19EAED0F" w14:textId="77777777" w:rsidR="00032C08" w:rsidRPr="00032C08" w:rsidRDefault="00032C08" w:rsidP="00032C08">
      <w:pPr>
        <w:ind w:firstLine="720"/>
        <w:rPr>
          <w:lang w:val="es-US"/>
        </w:rPr>
      </w:pPr>
    </w:p>
    <w:p w14:paraId="64950B53" w14:textId="77777777" w:rsidR="00032C08" w:rsidRPr="00032C08" w:rsidRDefault="00032C08" w:rsidP="00032C08">
      <w:pPr>
        <w:ind w:firstLine="720"/>
        <w:rPr>
          <w:lang w:val="es-US"/>
        </w:rPr>
      </w:pPr>
      <w:r w:rsidRPr="00032C08">
        <w:rPr>
          <w:lang w:val="es-US"/>
        </w:rPr>
        <w:t>Centro de seguridad de Windows: &lt;se quitó una URL no válida&gt;</w:t>
      </w:r>
    </w:p>
    <w:p w14:paraId="380E25DB" w14:textId="44E055CE" w:rsidR="000072F8" w:rsidRDefault="00032C08" w:rsidP="00032C08">
      <w:pPr>
        <w:ind w:firstLine="720"/>
        <w:rPr>
          <w:lang w:val="es-US"/>
        </w:rPr>
      </w:pPr>
      <w:r w:rsidRPr="00032C08">
        <w:rPr>
          <w:lang w:val="es-US"/>
        </w:rPr>
        <w:t>Manual de copia de seguridad y restauración de Windows 10: &lt;se quitó una URL no válida&gt;</w:t>
      </w:r>
    </w:p>
    <w:p w14:paraId="488F8560" w14:textId="77777777" w:rsidR="00032C08" w:rsidRDefault="00032C08" w:rsidP="00032C08">
      <w:pPr>
        <w:ind w:firstLine="720"/>
        <w:rPr>
          <w:lang w:val="es-US"/>
        </w:rPr>
      </w:pPr>
    </w:p>
    <w:p w14:paraId="532213F9" w14:textId="20F5EA6E" w:rsidR="000072F8" w:rsidRPr="0074438C" w:rsidRDefault="000072F8" w:rsidP="0074438C">
      <w:pPr>
        <w:ind w:firstLine="720"/>
        <w:rPr>
          <w:b/>
          <w:bCs/>
          <w:lang w:val="es-US"/>
        </w:rPr>
      </w:pPr>
      <w:r w:rsidRPr="0074438C">
        <w:rPr>
          <w:b/>
          <w:bCs/>
          <w:lang w:val="es-US"/>
        </w:rPr>
        <w:t>Autoevaluación:</w:t>
      </w:r>
    </w:p>
    <w:p w14:paraId="2183313B" w14:textId="77777777" w:rsidR="005F0645" w:rsidRDefault="005F0645" w:rsidP="005F0645">
      <w:pPr>
        <w:ind w:firstLine="720"/>
      </w:pPr>
    </w:p>
    <w:p w14:paraId="62C3A83D" w14:textId="77777777" w:rsidR="005F0645" w:rsidRDefault="005F0645" w:rsidP="005F0645">
      <w:pPr>
        <w:ind w:firstLine="720"/>
      </w:pPr>
    </w:p>
    <w:p w14:paraId="0D502FEA" w14:textId="77777777" w:rsidR="000072F8" w:rsidRDefault="000072F8" w:rsidP="000072F8">
      <w:pPr>
        <w:pBdr>
          <w:bottom w:val="single" w:sz="4" w:space="1" w:color="auto"/>
        </w:pBdr>
        <w:jc w:val="right"/>
        <w:rPr>
          <w:lang w:val="es-US"/>
        </w:rPr>
      </w:pPr>
      <w:r w:rsidRPr="0042659A">
        <w:rPr>
          <w:lang w:val="es-US"/>
        </w:rPr>
        <w:t>Sesión 7: Entretenimiento y Multimedia</w:t>
      </w:r>
    </w:p>
    <w:p w14:paraId="27C83DE5" w14:textId="77777777" w:rsidR="00032C08" w:rsidRPr="0042659A" w:rsidRDefault="00032C08" w:rsidP="00032C08">
      <w:pPr>
        <w:jc w:val="right"/>
        <w:rPr>
          <w:lang w:val="es-US"/>
        </w:rPr>
      </w:pPr>
    </w:p>
    <w:p w14:paraId="584AD7B5" w14:textId="77777777" w:rsidR="000072F8" w:rsidRPr="0042659A" w:rsidRDefault="000072F8" w:rsidP="0043142A">
      <w:pPr>
        <w:numPr>
          <w:ilvl w:val="0"/>
          <w:numId w:val="2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US"/>
        </w:rPr>
      </w:pPr>
      <w:r w:rsidRPr="0042659A">
        <w:rPr>
          <w:lang w:val="es-US"/>
        </w:rPr>
        <w:t>Reproductor de música y video.</w:t>
      </w:r>
    </w:p>
    <w:p w14:paraId="4A422155" w14:textId="77777777" w:rsidR="000072F8" w:rsidRPr="0042659A" w:rsidRDefault="000072F8" w:rsidP="0043142A">
      <w:pPr>
        <w:numPr>
          <w:ilvl w:val="0"/>
          <w:numId w:val="2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US"/>
        </w:rPr>
      </w:pPr>
      <w:r w:rsidRPr="0042659A">
        <w:rPr>
          <w:lang w:val="es-US"/>
        </w:rPr>
        <w:t>Fotos y cámara: capturar, editar y compartir.</w:t>
      </w:r>
    </w:p>
    <w:p w14:paraId="660586E7" w14:textId="77777777" w:rsidR="000072F8" w:rsidRPr="0042659A" w:rsidRDefault="000072F8" w:rsidP="0043142A">
      <w:pPr>
        <w:numPr>
          <w:ilvl w:val="0"/>
          <w:numId w:val="2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US"/>
        </w:rPr>
      </w:pPr>
      <w:r w:rsidRPr="0042659A">
        <w:rPr>
          <w:lang w:val="es-US"/>
        </w:rPr>
        <w:t>Juegos y aplicaciones de entretenimiento.</w:t>
      </w:r>
    </w:p>
    <w:p w14:paraId="7D1541A0" w14:textId="77777777" w:rsidR="000072F8" w:rsidRPr="0042659A" w:rsidRDefault="000072F8" w:rsidP="0043142A">
      <w:pPr>
        <w:numPr>
          <w:ilvl w:val="0"/>
          <w:numId w:val="2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US"/>
        </w:rPr>
      </w:pPr>
      <w:proofErr w:type="spellStart"/>
      <w:r w:rsidRPr="0042659A">
        <w:rPr>
          <w:lang w:val="es-US"/>
        </w:rPr>
        <w:t>Streaming</w:t>
      </w:r>
      <w:proofErr w:type="spellEnd"/>
      <w:r w:rsidRPr="0042659A">
        <w:rPr>
          <w:lang w:val="es-US"/>
        </w:rPr>
        <w:t xml:space="preserve"> de música y video.</w:t>
      </w:r>
    </w:p>
    <w:p w14:paraId="732FE282" w14:textId="6D0A4B8B" w:rsidR="005F0645" w:rsidRDefault="005F0645" w:rsidP="005F0645">
      <w:pPr>
        <w:ind w:firstLine="720"/>
        <w:rPr>
          <w:lang w:val="es-US"/>
        </w:rPr>
      </w:pPr>
    </w:p>
    <w:p w14:paraId="6336775F" w14:textId="77777777" w:rsidR="0043142A" w:rsidRPr="0074438C" w:rsidRDefault="0043142A" w:rsidP="0043142A">
      <w:pPr>
        <w:ind w:firstLine="720"/>
        <w:rPr>
          <w:b/>
          <w:bCs/>
          <w:lang w:val="es-US"/>
        </w:rPr>
      </w:pPr>
      <w:r w:rsidRPr="0074438C">
        <w:rPr>
          <w:b/>
          <w:bCs/>
          <w:lang w:val="es-US"/>
        </w:rPr>
        <w:t>Objetivos:</w:t>
      </w:r>
    </w:p>
    <w:p w14:paraId="3B8E691B" w14:textId="77777777" w:rsidR="0043142A" w:rsidRPr="0043142A" w:rsidRDefault="0043142A" w:rsidP="0043142A">
      <w:pPr>
        <w:ind w:firstLine="720"/>
        <w:rPr>
          <w:lang w:val="es-US"/>
        </w:rPr>
      </w:pPr>
    </w:p>
    <w:p w14:paraId="6162F25E" w14:textId="77777777" w:rsidR="0043142A" w:rsidRPr="0043142A" w:rsidRDefault="0043142A" w:rsidP="0043142A">
      <w:pPr>
        <w:pStyle w:val="Prrafodelista"/>
        <w:numPr>
          <w:ilvl w:val="0"/>
          <w:numId w:val="48"/>
        </w:numPr>
        <w:spacing w:line="360" w:lineRule="auto"/>
        <w:rPr>
          <w:lang w:val="es-US"/>
        </w:rPr>
      </w:pPr>
      <w:r w:rsidRPr="0043142A">
        <w:rPr>
          <w:lang w:val="es-US"/>
        </w:rPr>
        <w:t>Mostrar a los participantes las diferentes opciones de entretenimiento disponibles en Windows 10.</w:t>
      </w:r>
    </w:p>
    <w:p w14:paraId="2BF8FDE1" w14:textId="77777777" w:rsidR="0043142A" w:rsidRPr="0043142A" w:rsidRDefault="0043142A" w:rsidP="0043142A">
      <w:pPr>
        <w:pStyle w:val="Prrafodelista"/>
        <w:numPr>
          <w:ilvl w:val="0"/>
          <w:numId w:val="48"/>
        </w:numPr>
        <w:spacing w:line="360" w:lineRule="auto"/>
        <w:rPr>
          <w:lang w:val="es-US"/>
        </w:rPr>
      </w:pPr>
      <w:r w:rsidRPr="0043142A">
        <w:rPr>
          <w:lang w:val="es-US"/>
        </w:rPr>
        <w:t>Enseñar a los participantes cómo usar el reproductor de música y video.</w:t>
      </w:r>
    </w:p>
    <w:p w14:paraId="0A3072A3" w14:textId="77777777" w:rsidR="0043142A" w:rsidRPr="0043142A" w:rsidRDefault="0043142A" w:rsidP="0043142A">
      <w:pPr>
        <w:pStyle w:val="Prrafodelista"/>
        <w:numPr>
          <w:ilvl w:val="0"/>
          <w:numId w:val="48"/>
        </w:numPr>
        <w:spacing w:line="360" w:lineRule="auto"/>
        <w:rPr>
          <w:lang w:val="es-US"/>
        </w:rPr>
      </w:pPr>
      <w:r w:rsidRPr="0043142A">
        <w:rPr>
          <w:lang w:val="es-US"/>
        </w:rPr>
        <w:t>Brindar a los participantes las habilidades para editar fotos y videos básicos.</w:t>
      </w:r>
    </w:p>
    <w:p w14:paraId="7FAA9F24" w14:textId="77777777" w:rsidR="0043142A" w:rsidRPr="0043142A" w:rsidRDefault="0043142A" w:rsidP="0043142A">
      <w:pPr>
        <w:pStyle w:val="Prrafodelista"/>
        <w:numPr>
          <w:ilvl w:val="0"/>
          <w:numId w:val="48"/>
        </w:numPr>
        <w:spacing w:line="360" w:lineRule="auto"/>
        <w:rPr>
          <w:lang w:val="es-US"/>
        </w:rPr>
      </w:pPr>
      <w:r w:rsidRPr="0043142A">
        <w:rPr>
          <w:lang w:val="es-US"/>
        </w:rPr>
        <w:t xml:space="preserve">Acceder a contenido multimedia en </w:t>
      </w:r>
      <w:proofErr w:type="spellStart"/>
      <w:r w:rsidRPr="0043142A">
        <w:rPr>
          <w:lang w:val="es-US"/>
        </w:rPr>
        <w:t>streaming</w:t>
      </w:r>
      <w:proofErr w:type="spellEnd"/>
      <w:r w:rsidRPr="0043142A">
        <w:rPr>
          <w:lang w:val="es-US"/>
        </w:rPr>
        <w:t>.</w:t>
      </w:r>
    </w:p>
    <w:p w14:paraId="401434E1" w14:textId="77777777" w:rsidR="0043142A" w:rsidRDefault="0043142A" w:rsidP="0043142A">
      <w:pPr>
        <w:ind w:firstLine="720"/>
        <w:rPr>
          <w:lang w:val="es-US"/>
        </w:rPr>
      </w:pPr>
    </w:p>
    <w:p w14:paraId="4FA836AB" w14:textId="09CAB1D0" w:rsidR="0043142A" w:rsidRPr="0074438C" w:rsidRDefault="0043142A" w:rsidP="0043142A">
      <w:pPr>
        <w:ind w:firstLine="720"/>
        <w:rPr>
          <w:b/>
          <w:bCs/>
          <w:lang w:val="es-US"/>
        </w:rPr>
      </w:pPr>
      <w:r w:rsidRPr="0074438C">
        <w:rPr>
          <w:b/>
          <w:bCs/>
          <w:lang w:val="es-US"/>
        </w:rPr>
        <w:t>Actividades:</w:t>
      </w:r>
    </w:p>
    <w:p w14:paraId="03460B14" w14:textId="77777777" w:rsidR="0043142A" w:rsidRPr="0043142A" w:rsidRDefault="0043142A" w:rsidP="0043142A">
      <w:pPr>
        <w:ind w:firstLine="720"/>
        <w:rPr>
          <w:lang w:val="es-US"/>
        </w:rPr>
      </w:pPr>
    </w:p>
    <w:p w14:paraId="3123A049" w14:textId="77777777" w:rsidR="0043142A" w:rsidRPr="0043142A" w:rsidRDefault="0043142A" w:rsidP="0043142A">
      <w:pPr>
        <w:pStyle w:val="Prrafodelista"/>
        <w:numPr>
          <w:ilvl w:val="0"/>
          <w:numId w:val="49"/>
        </w:numPr>
        <w:spacing w:line="360" w:lineRule="auto"/>
        <w:rPr>
          <w:lang w:val="es-US"/>
        </w:rPr>
      </w:pPr>
      <w:r w:rsidRPr="0043142A">
        <w:rPr>
          <w:lang w:val="es-US"/>
        </w:rPr>
        <w:t>Presentación de las diferentes aplicaciones de entretenimiento preinstaladas en Windows 10.</w:t>
      </w:r>
    </w:p>
    <w:p w14:paraId="3EC8D5D5" w14:textId="77777777" w:rsidR="0043142A" w:rsidRPr="0043142A" w:rsidRDefault="0043142A" w:rsidP="0043142A">
      <w:pPr>
        <w:pStyle w:val="Prrafodelista"/>
        <w:numPr>
          <w:ilvl w:val="0"/>
          <w:numId w:val="49"/>
        </w:numPr>
        <w:spacing w:line="360" w:lineRule="auto"/>
        <w:rPr>
          <w:lang w:val="es-US"/>
        </w:rPr>
      </w:pPr>
      <w:r w:rsidRPr="0043142A">
        <w:rPr>
          <w:lang w:val="es-US"/>
        </w:rPr>
        <w:t>Demostración de cómo usar el reproductor de música y video.</w:t>
      </w:r>
    </w:p>
    <w:p w14:paraId="39C01788" w14:textId="77777777" w:rsidR="0043142A" w:rsidRPr="0074438C" w:rsidRDefault="0043142A" w:rsidP="0043142A">
      <w:pPr>
        <w:pStyle w:val="Prrafodelista"/>
        <w:numPr>
          <w:ilvl w:val="0"/>
          <w:numId w:val="49"/>
        </w:numPr>
        <w:spacing w:line="360" w:lineRule="auto"/>
        <w:rPr>
          <w:color w:val="0070C0"/>
          <w:lang w:val="es-US"/>
        </w:rPr>
      </w:pPr>
      <w:r w:rsidRPr="0074438C">
        <w:rPr>
          <w:color w:val="0070C0"/>
          <w:lang w:val="es-US"/>
        </w:rPr>
        <w:t>Ejercicio práctico: Reproducir música y videos en el equipo.</w:t>
      </w:r>
    </w:p>
    <w:p w14:paraId="4F33FF36" w14:textId="77777777" w:rsidR="0043142A" w:rsidRPr="0043142A" w:rsidRDefault="0043142A" w:rsidP="0043142A">
      <w:pPr>
        <w:spacing w:line="360" w:lineRule="auto"/>
        <w:ind w:left="720"/>
        <w:rPr>
          <w:lang w:val="es-US"/>
        </w:rPr>
      </w:pPr>
    </w:p>
    <w:p w14:paraId="19539D5E" w14:textId="77777777" w:rsidR="0043142A" w:rsidRPr="0043142A" w:rsidRDefault="0043142A" w:rsidP="0043142A">
      <w:pPr>
        <w:pStyle w:val="Prrafodelista"/>
        <w:numPr>
          <w:ilvl w:val="0"/>
          <w:numId w:val="49"/>
        </w:numPr>
        <w:spacing w:line="360" w:lineRule="auto"/>
        <w:rPr>
          <w:lang w:val="es-US"/>
        </w:rPr>
      </w:pPr>
      <w:r w:rsidRPr="0043142A">
        <w:rPr>
          <w:lang w:val="es-US"/>
        </w:rPr>
        <w:t>Tutorial sobre edición básica de fotos y videos.</w:t>
      </w:r>
    </w:p>
    <w:p w14:paraId="37C8D446" w14:textId="77777777" w:rsidR="0043142A" w:rsidRPr="0074438C" w:rsidRDefault="0043142A" w:rsidP="0043142A">
      <w:pPr>
        <w:pStyle w:val="Prrafodelista"/>
        <w:numPr>
          <w:ilvl w:val="0"/>
          <w:numId w:val="49"/>
        </w:numPr>
        <w:spacing w:line="360" w:lineRule="auto"/>
        <w:rPr>
          <w:color w:val="0070C0"/>
          <w:lang w:val="es-US"/>
        </w:rPr>
      </w:pPr>
      <w:r w:rsidRPr="0074438C">
        <w:rPr>
          <w:color w:val="0070C0"/>
          <w:lang w:val="es-US"/>
        </w:rPr>
        <w:t>Actividad práctica: Editar una foto o video usando las herramientas básicas.</w:t>
      </w:r>
    </w:p>
    <w:p w14:paraId="478B8E00" w14:textId="77777777" w:rsidR="0043142A" w:rsidRPr="0043142A" w:rsidRDefault="0043142A" w:rsidP="0043142A">
      <w:pPr>
        <w:spacing w:line="360" w:lineRule="auto"/>
        <w:ind w:left="720"/>
        <w:rPr>
          <w:lang w:val="es-US"/>
        </w:rPr>
      </w:pPr>
    </w:p>
    <w:p w14:paraId="2E8452F4" w14:textId="77777777" w:rsidR="0043142A" w:rsidRPr="0043142A" w:rsidRDefault="0043142A" w:rsidP="0043142A">
      <w:pPr>
        <w:pStyle w:val="Prrafodelista"/>
        <w:numPr>
          <w:ilvl w:val="0"/>
          <w:numId w:val="49"/>
        </w:numPr>
        <w:spacing w:line="360" w:lineRule="auto"/>
        <w:rPr>
          <w:lang w:val="es-US"/>
        </w:rPr>
      </w:pPr>
      <w:r w:rsidRPr="0043142A">
        <w:rPr>
          <w:lang w:val="es-US"/>
        </w:rPr>
        <w:t xml:space="preserve">Demostración de cómo acceder a contenido multimedia en </w:t>
      </w:r>
      <w:proofErr w:type="spellStart"/>
      <w:r w:rsidRPr="0043142A">
        <w:rPr>
          <w:lang w:val="es-US"/>
        </w:rPr>
        <w:t>streaming</w:t>
      </w:r>
      <w:proofErr w:type="spellEnd"/>
      <w:r w:rsidRPr="0043142A">
        <w:rPr>
          <w:lang w:val="es-US"/>
        </w:rPr>
        <w:t>.</w:t>
      </w:r>
    </w:p>
    <w:p w14:paraId="256F2618" w14:textId="77777777" w:rsidR="0043142A" w:rsidRPr="0074438C" w:rsidRDefault="0043142A" w:rsidP="0043142A">
      <w:pPr>
        <w:pStyle w:val="Prrafodelista"/>
        <w:numPr>
          <w:ilvl w:val="0"/>
          <w:numId w:val="49"/>
        </w:numPr>
        <w:spacing w:line="360" w:lineRule="auto"/>
        <w:rPr>
          <w:color w:val="0070C0"/>
          <w:lang w:val="es-US"/>
        </w:rPr>
      </w:pPr>
      <w:r w:rsidRPr="0074438C">
        <w:rPr>
          <w:color w:val="0070C0"/>
          <w:lang w:val="es-US"/>
        </w:rPr>
        <w:t xml:space="preserve">Actividad práctica: Acceder a un servicio de </w:t>
      </w:r>
      <w:proofErr w:type="spellStart"/>
      <w:r w:rsidRPr="0074438C">
        <w:rPr>
          <w:color w:val="0070C0"/>
          <w:lang w:val="es-US"/>
        </w:rPr>
        <w:t>streaming</w:t>
      </w:r>
      <w:proofErr w:type="spellEnd"/>
      <w:r w:rsidRPr="0074438C">
        <w:rPr>
          <w:color w:val="0070C0"/>
          <w:lang w:val="es-US"/>
        </w:rPr>
        <w:t xml:space="preserve"> de música o video.</w:t>
      </w:r>
    </w:p>
    <w:p w14:paraId="13B1C156" w14:textId="77777777" w:rsidR="0043142A" w:rsidRDefault="0043142A" w:rsidP="0043142A">
      <w:pPr>
        <w:ind w:firstLine="720"/>
        <w:rPr>
          <w:lang w:val="es-US"/>
        </w:rPr>
      </w:pPr>
    </w:p>
    <w:p w14:paraId="34153D30" w14:textId="26D35006" w:rsidR="0043142A" w:rsidRPr="0074438C" w:rsidRDefault="0043142A" w:rsidP="0043142A">
      <w:pPr>
        <w:ind w:firstLine="720"/>
        <w:rPr>
          <w:b/>
          <w:bCs/>
          <w:lang w:val="es-US"/>
        </w:rPr>
      </w:pPr>
      <w:r w:rsidRPr="0074438C">
        <w:rPr>
          <w:b/>
          <w:bCs/>
          <w:lang w:val="es-US"/>
        </w:rPr>
        <w:t>Recursos:</w:t>
      </w:r>
    </w:p>
    <w:p w14:paraId="2DD92571" w14:textId="77777777" w:rsidR="0043142A" w:rsidRPr="0043142A" w:rsidRDefault="0043142A" w:rsidP="0043142A">
      <w:pPr>
        <w:ind w:firstLine="720"/>
        <w:rPr>
          <w:lang w:val="es-US"/>
        </w:rPr>
      </w:pPr>
    </w:p>
    <w:p w14:paraId="7E7E3311" w14:textId="77777777" w:rsidR="0043142A" w:rsidRPr="0043142A" w:rsidRDefault="0043142A" w:rsidP="0043142A">
      <w:pPr>
        <w:ind w:firstLine="720"/>
        <w:rPr>
          <w:lang w:val="es-US"/>
        </w:rPr>
      </w:pPr>
      <w:r w:rsidRPr="0043142A">
        <w:rPr>
          <w:lang w:val="es-US"/>
        </w:rPr>
        <w:t>Aplicaciones de entretenimiento de Windows 10: &lt;se quitó una URL no válida&gt;</w:t>
      </w:r>
    </w:p>
    <w:p w14:paraId="5C5F4BAB" w14:textId="4A7A1D45" w:rsidR="000072F8" w:rsidRDefault="0043142A" w:rsidP="0043142A">
      <w:pPr>
        <w:ind w:firstLine="720"/>
        <w:rPr>
          <w:lang w:val="es-US"/>
        </w:rPr>
      </w:pPr>
      <w:r w:rsidRPr="0043142A">
        <w:rPr>
          <w:lang w:val="es-US"/>
        </w:rPr>
        <w:t>Manual de edición de fotos y videos: &lt;se quitó una URL no válida&gt;</w:t>
      </w:r>
    </w:p>
    <w:p w14:paraId="71D67F3A" w14:textId="77777777" w:rsidR="0043142A" w:rsidRDefault="0043142A" w:rsidP="0043142A">
      <w:pPr>
        <w:ind w:firstLine="720"/>
        <w:rPr>
          <w:lang w:val="es-US"/>
        </w:rPr>
      </w:pPr>
    </w:p>
    <w:p w14:paraId="084EF922" w14:textId="23A30127" w:rsidR="000072F8" w:rsidRPr="0074438C" w:rsidRDefault="000072F8" w:rsidP="0074438C">
      <w:pPr>
        <w:ind w:firstLine="720"/>
        <w:rPr>
          <w:b/>
          <w:bCs/>
          <w:lang w:val="es-US"/>
        </w:rPr>
      </w:pPr>
      <w:r w:rsidRPr="0074438C">
        <w:rPr>
          <w:b/>
          <w:bCs/>
          <w:lang w:val="es-US"/>
        </w:rPr>
        <w:t>Autoevaluación:</w:t>
      </w:r>
    </w:p>
    <w:p w14:paraId="22CE8048" w14:textId="77777777" w:rsidR="005F0645" w:rsidRDefault="005F0645" w:rsidP="005F0645">
      <w:pPr>
        <w:ind w:firstLine="720"/>
      </w:pPr>
    </w:p>
    <w:p w14:paraId="3C5EADAA" w14:textId="77777777" w:rsidR="005F0645" w:rsidRDefault="005F0645" w:rsidP="005F0645">
      <w:pPr>
        <w:ind w:firstLine="720"/>
      </w:pPr>
    </w:p>
    <w:p w14:paraId="4A159CCF" w14:textId="22DBC6C6" w:rsidR="000072F8" w:rsidRPr="0042659A" w:rsidRDefault="005F0645" w:rsidP="0074438C">
      <w:pPr>
        <w:pBdr>
          <w:bottom w:val="single" w:sz="4" w:space="1" w:color="auto"/>
        </w:pBdr>
        <w:jc w:val="right"/>
        <w:rPr>
          <w:lang w:val="es-US"/>
        </w:rPr>
      </w:pPr>
      <w:r>
        <w:br w:type="page"/>
      </w:r>
      <w:r w:rsidR="000072F8" w:rsidRPr="0042659A">
        <w:rPr>
          <w:lang w:val="es-US"/>
        </w:rPr>
        <w:lastRenderedPageBreak/>
        <w:t>Sesión 8: Solución de Problemas y Optimización</w:t>
      </w:r>
    </w:p>
    <w:p w14:paraId="272C4175" w14:textId="77777777" w:rsidR="0043142A" w:rsidRDefault="0043142A" w:rsidP="0043142A">
      <w:pPr>
        <w:ind w:left="360"/>
        <w:rPr>
          <w:lang w:val="es-US"/>
        </w:rPr>
      </w:pPr>
    </w:p>
    <w:p w14:paraId="3A2D7DA0" w14:textId="4CDBCBF5" w:rsidR="000072F8" w:rsidRPr="0042659A" w:rsidRDefault="000072F8" w:rsidP="0043142A">
      <w:pPr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lang w:val="es-US"/>
        </w:rPr>
      </w:pPr>
      <w:r w:rsidRPr="0042659A">
        <w:rPr>
          <w:lang w:val="es-US"/>
        </w:rPr>
        <w:t>Diagnóstico y reparación de problemas comunes.</w:t>
      </w:r>
    </w:p>
    <w:p w14:paraId="7E394773" w14:textId="77777777" w:rsidR="000072F8" w:rsidRPr="0042659A" w:rsidRDefault="000072F8" w:rsidP="0043142A">
      <w:pPr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lang w:val="es-US"/>
        </w:rPr>
      </w:pPr>
      <w:r w:rsidRPr="0042659A">
        <w:rPr>
          <w:lang w:val="es-US"/>
        </w:rPr>
        <w:t>Liberar espacio en disco y optimizar el rendimiento.</w:t>
      </w:r>
    </w:p>
    <w:p w14:paraId="76770F4B" w14:textId="77777777" w:rsidR="000072F8" w:rsidRPr="0042659A" w:rsidRDefault="000072F8" w:rsidP="0043142A">
      <w:pPr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lang w:val="es-US"/>
        </w:rPr>
      </w:pPr>
      <w:r w:rsidRPr="0042659A">
        <w:rPr>
          <w:lang w:val="es-US"/>
        </w:rPr>
        <w:t>Restaurar el sistema a un punto anterior.</w:t>
      </w:r>
    </w:p>
    <w:p w14:paraId="5092AEA6" w14:textId="77777777" w:rsidR="000072F8" w:rsidRPr="0042659A" w:rsidRDefault="000072F8" w:rsidP="0043142A">
      <w:pPr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lang w:val="es-US"/>
        </w:rPr>
      </w:pPr>
      <w:r w:rsidRPr="0042659A">
        <w:rPr>
          <w:lang w:val="es-US"/>
        </w:rPr>
        <w:t>Opciones de recuperación y reinstalación de Windows.</w:t>
      </w:r>
    </w:p>
    <w:p w14:paraId="490ED7DC" w14:textId="77777777" w:rsidR="005F0645" w:rsidRPr="000072F8" w:rsidRDefault="005F0645" w:rsidP="005F0645">
      <w:pPr>
        <w:ind w:firstLine="720"/>
        <w:rPr>
          <w:lang w:val="es-US"/>
        </w:rPr>
      </w:pPr>
    </w:p>
    <w:p w14:paraId="4F28DB9D" w14:textId="77777777" w:rsidR="0043142A" w:rsidRPr="0074438C" w:rsidRDefault="0043142A" w:rsidP="0043142A">
      <w:pPr>
        <w:ind w:firstLine="720"/>
        <w:rPr>
          <w:b/>
          <w:bCs/>
        </w:rPr>
      </w:pPr>
      <w:r w:rsidRPr="0074438C">
        <w:rPr>
          <w:b/>
          <w:bCs/>
        </w:rPr>
        <w:t>Objetivos:</w:t>
      </w:r>
    </w:p>
    <w:p w14:paraId="6D7DFEDB" w14:textId="77777777" w:rsidR="0043142A" w:rsidRDefault="0043142A" w:rsidP="0043142A">
      <w:pPr>
        <w:ind w:firstLine="720"/>
      </w:pPr>
    </w:p>
    <w:p w14:paraId="15A71C2F" w14:textId="77777777" w:rsidR="0043142A" w:rsidRDefault="0043142A" w:rsidP="0043142A">
      <w:pPr>
        <w:pStyle w:val="Prrafodelista"/>
        <w:numPr>
          <w:ilvl w:val="0"/>
          <w:numId w:val="50"/>
        </w:numPr>
        <w:spacing w:line="360" w:lineRule="auto"/>
      </w:pPr>
      <w:r>
        <w:t>Brindar a los participantes las herramientas para diagnosticar y solucionar problemas comunes de Windows 10.</w:t>
      </w:r>
    </w:p>
    <w:p w14:paraId="46F0FE08" w14:textId="77777777" w:rsidR="0043142A" w:rsidRDefault="0043142A" w:rsidP="0043142A">
      <w:pPr>
        <w:pStyle w:val="Prrafodelista"/>
        <w:numPr>
          <w:ilvl w:val="0"/>
          <w:numId w:val="50"/>
        </w:numPr>
        <w:spacing w:line="360" w:lineRule="auto"/>
      </w:pPr>
      <w:r>
        <w:t>Mostrar a los participantes cómo liberar espacio en disco y optimizar el rendimiento del sistema.</w:t>
      </w:r>
    </w:p>
    <w:p w14:paraId="264E5346" w14:textId="77777777" w:rsidR="0043142A" w:rsidRDefault="0043142A" w:rsidP="0043142A">
      <w:pPr>
        <w:pStyle w:val="Prrafodelista"/>
        <w:numPr>
          <w:ilvl w:val="0"/>
          <w:numId w:val="50"/>
        </w:numPr>
        <w:spacing w:line="360" w:lineRule="auto"/>
      </w:pPr>
      <w:r>
        <w:t>Enseñar a los participantes cómo restaurar el sistema a un punto anterior en caso de un problema grave.</w:t>
      </w:r>
    </w:p>
    <w:p w14:paraId="25DD5A28" w14:textId="77777777" w:rsidR="0043142A" w:rsidRDefault="0043142A" w:rsidP="0043142A">
      <w:pPr>
        <w:pStyle w:val="Prrafodelista"/>
        <w:numPr>
          <w:ilvl w:val="0"/>
          <w:numId w:val="50"/>
        </w:numPr>
        <w:spacing w:line="360" w:lineRule="auto"/>
      </w:pPr>
      <w:r>
        <w:t>Presentar las opciones de recuperación y reinstalación de Windows 10.</w:t>
      </w:r>
    </w:p>
    <w:p w14:paraId="0E953FC5" w14:textId="77777777" w:rsidR="0043142A" w:rsidRDefault="0043142A" w:rsidP="0043142A">
      <w:pPr>
        <w:ind w:firstLine="720"/>
      </w:pPr>
    </w:p>
    <w:p w14:paraId="37D86D13" w14:textId="587EABE4" w:rsidR="0043142A" w:rsidRPr="0074438C" w:rsidRDefault="0043142A" w:rsidP="0043142A">
      <w:pPr>
        <w:ind w:firstLine="720"/>
        <w:rPr>
          <w:b/>
          <w:bCs/>
        </w:rPr>
      </w:pPr>
      <w:r w:rsidRPr="0074438C">
        <w:rPr>
          <w:b/>
          <w:bCs/>
        </w:rPr>
        <w:t>Actividades:</w:t>
      </w:r>
    </w:p>
    <w:p w14:paraId="04DD42C1" w14:textId="77777777" w:rsidR="0043142A" w:rsidRDefault="0043142A" w:rsidP="0043142A">
      <w:pPr>
        <w:ind w:firstLine="720"/>
      </w:pPr>
    </w:p>
    <w:p w14:paraId="37569937" w14:textId="77777777" w:rsidR="0043142A" w:rsidRDefault="0043142A" w:rsidP="0043142A">
      <w:pPr>
        <w:pStyle w:val="Prrafodelista"/>
        <w:numPr>
          <w:ilvl w:val="0"/>
          <w:numId w:val="51"/>
        </w:numPr>
        <w:spacing w:line="360" w:lineRule="auto"/>
      </w:pPr>
      <w:r>
        <w:t>Presentación de las diferentes herramientas de diagnóstico y solución de problemas de Windows 10.</w:t>
      </w:r>
    </w:p>
    <w:p w14:paraId="1040A82D" w14:textId="77777777" w:rsidR="0043142A" w:rsidRDefault="0043142A" w:rsidP="0043142A">
      <w:pPr>
        <w:pStyle w:val="Prrafodelista"/>
        <w:numPr>
          <w:ilvl w:val="0"/>
          <w:numId w:val="51"/>
        </w:numPr>
        <w:spacing w:line="360" w:lineRule="auto"/>
      </w:pPr>
      <w:r>
        <w:t>Demostración de cómo liberar espacio en disco y optimizar el rendimiento del sistema.</w:t>
      </w:r>
    </w:p>
    <w:p w14:paraId="1B808DFB" w14:textId="77777777" w:rsidR="0043142A" w:rsidRPr="0074438C" w:rsidRDefault="0043142A" w:rsidP="0043142A">
      <w:pPr>
        <w:pStyle w:val="Prrafodelista"/>
        <w:numPr>
          <w:ilvl w:val="0"/>
          <w:numId w:val="51"/>
        </w:numPr>
        <w:spacing w:line="360" w:lineRule="auto"/>
        <w:rPr>
          <w:color w:val="0070C0"/>
        </w:rPr>
      </w:pPr>
      <w:r w:rsidRPr="0074438C">
        <w:rPr>
          <w:color w:val="0070C0"/>
        </w:rPr>
        <w:t>Ejercicio práctico: Liberar espacio en disco y optimizar el rendimiento del equipo propio.</w:t>
      </w:r>
    </w:p>
    <w:p w14:paraId="0060E95F" w14:textId="77777777" w:rsidR="00F47D02" w:rsidRDefault="00F47D02" w:rsidP="00F47D02">
      <w:pPr>
        <w:spacing w:line="360" w:lineRule="auto"/>
        <w:ind w:left="720"/>
      </w:pPr>
    </w:p>
    <w:p w14:paraId="2DD3A289" w14:textId="77777777" w:rsidR="0043142A" w:rsidRDefault="0043142A" w:rsidP="0043142A">
      <w:pPr>
        <w:pStyle w:val="Prrafodelista"/>
        <w:numPr>
          <w:ilvl w:val="0"/>
          <w:numId w:val="51"/>
        </w:numPr>
        <w:spacing w:line="360" w:lineRule="auto"/>
      </w:pPr>
      <w:r>
        <w:t>Tutorial sobre cómo restaurar el sistema a un punto anterior.</w:t>
      </w:r>
    </w:p>
    <w:p w14:paraId="2B0F3F22" w14:textId="77777777" w:rsidR="0043142A" w:rsidRPr="0074438C" w:rsidRDefault="0043142A" w:rsidP="0043142A">
      <w:pPr>
        <w:pStyle w:val="Prrafodelista"/>
        <w:numPr>
          <w:ilvl w:val="0"/>
          <w:numId w:val="51"/>
        </w:numPr>
        <w:spacing w:line="360" w:lineRule="auto"/>
        <w:rPr>
          <w:color w:val="0070C0"/>
        </w:rPr>
      </w:pPr>
      <w:r w:rsidRPr="0074438C">
        <w:rPr>
          <w:color w:val="0070C0"/>
        </w:rPr>
        <w:t>Actividad práctica: Restaurar el sistema a un punto anterior en caso de un problema.</w:t>
      </w:r>
    </w:p>
    <w:p w14:paraId="15A812E3" w14:textId="77777777" w:rsidR="00F47D02" w:rsidRDefault="00F47D02" w:rsidP="00F47D02">
      <w:pPr>
        <w:spacing w:line="360" w:lineRule="auto"/>
        <w:ind w:left="720"/>
      </w:pPr>
    </w:p>
    <w:p w14:paraId="02F5BB45" w14:textId="12C7CA49" w:rsidR="0043142A" w:rsidRDefault="0043142A" w:rsidP="0043142A">
      <w:pPr>
        <w:pStyle w:val="Prrafodelista"/>
        <w:numPr>
          <w:ilvl w:val="0"/>
          <w:numId w:val="51"/>
        </w:numPr>
        <w:spacing w:line="360" w:lineRule="auto"/>
      </w:pPr>
      <w:r>
        <w:t>Presentación de las opciones de recuperación y reinstalación de Windows 10.</w:t>
      </w:r>
    </w:p>
    <w:p w14:paraId="281DF739" w14:textId="77777777" w:rsidR="0043142A" w:rsidRDefault="0043142A" w:rsidP="0043142A">
      <w:pPr>
        <w:pStyle w:val="Prrafodelista"/>
        <w:numPr>
          <w:ilvl w:val="0"/>
          <w:numId w:val="51"/>
        </w:numPr>
        <w:spacing w:line="360" w:lineRule="auto"/>
      </w:pPr>
      <w:r>
        <w:t>Demostración de cómo realizar una reinstalación limpia del sistema operativo.</w:t>
      </w:r>
    </w:p>
    <w:p w14:paraId="1AA9EA54" w14:textId="77777777" w:rsidR="0043142A" w:rsidRDefault="0043142A" w:rsidP="0043142A">
      <w:pPr>
        <w:ind w:firstLine="720"/>
      </w:pPr>
    </w:p>
    <w:p w14:paraId="20A1FF2E" w14:textId="4FC383F3" w:rsidR="0043142A" w:rsidRPr="0074438C" w:rsidRDefault="0043142A" w:rsidP="0043142A">
      <w:pPr>
        <w:ind w:firstLine="720"/>
        <w:rPr>
          <w:b/>
          <w:bCs/>
        </w:rPr>
      </w:pPr>
      <w:r w:rsidRPr="0074438C">
        <w:rPr>
          <w:b/>
          <w:bCs/>
        </w:rPr>
        <w:t>Recursos:</w:t>
      </w:r>
    </w:p>
    <w:p w14:paraId="01C75E68" w14:textId="77777777" w:rsidR="0043142A" w:rsidRDefault="0043142A" w:rsidP="0043142A">
      <w:pPr>
        <w:ind w:firstLine="720"/>
      </w:pPr>
    </w:p>
    <w:p w14:paraId="587D7553" w14:textId="77777777" w:rsidR="0043142A" w:rsidRDefault="0043142A" w:rsidP="0043142A">
      <w:pPr>
        <w:ind w:firstLine="720"/>
      </w:pPr>
      <w:r>
        <w:t>Guía de solución de problemas de Windows 10: &lt;se quitó una URL no válida&gt;</w:t>
      </w:r>
    </w:p>
    <w:p w14:paraId="600ADE2C" w14:textId="77777777" w:rsidR="0043142A" w:rsidRDefault="0043142A" w:rsidP="0043142A">
      <w:pPr>
        <w:ind w:firstLine="720"/>
      </w:pPr>
      <w:r>
        <w:lastRenderedPageBreak/>
        <w:t>Opciones de recuperación de Windows 10: &lt;se quitó una URL no válida&gt;</w:t>
      </w:r>
    </w:p>
    <w:p w14:paraId="2F2EB53C" w14:textId="77777777" w:rsidR="0043142A" w:rsidRDefault="0043142A" w:rsidP="0043142A">
      <w:pPr>
        <w:ind w:firstLine="720"/>
      </w:pPr>
    </w:p>
    <w:p w14:paraId="1BFA39D8" w14:textId="038F6552" w:rsidR="0043142A" w:rsidRPr="0074438C" w:rsidRDefault="0043142A" w:rsidP="0043142A">
      <w:pPr>
        <w:ind w:firstLine="720"/>
        <w:rPr>
          <w:b/>
          <w:bCs/>
        </w:rPr>
      </w:pPr>
      <w:r w:rsidRPr="0074438C">
        <w:rPr>
          <w:b/>
          <w:bCs/>
        </w:rPr>
        <w:t>Evaluación final:</w:t>
      </w:r>
    </w:p>
    <w:p w14:paraId="6989D09C" w14:textId="77777777" w:rsidR="0043142A" w:rsidRDefault="0043142A" w:rsidP="0043142A">
      <w:pPr>
        <w:ind w:firstLine="720"/>
      </w:pPr>
    </w:p>
    <w:p w14:paraId="24EBC6C7" w14:textId="3B1905AC" w:rsidR="0043142A" w:rsidRDefault="0043142A" w:rsidP="0043142A">
      <w:pPr>
        <w:ind w:firstLine="720"/>
      </w:pPr>
      <w:r>
        <w:t>Se realizará una evaluación final</w:t>
      </w:r>
      <w:r w:rsidR="002D3159">
        <w:t>, la cual consiste</w:t>
      </w:r>
      <w:r w:rsidR="002D3159">
        <w:t xml:space="preserve"> en un examen teórico-práctico que abarcará los temas vistos en el curso</w:t>
      </w:r>
      <w:r w:rsidR="002D3159">
        <w:t>, con el objeto de certificar</w:t>
      </w:r>
      <w:r>
        <w:t xml:space="preserve"> el aprendizaje</w:t>
      </w:r>
      <w:r w:rsidR="002D3159">
        <w:t xml:space="preserve"> alcanzado por</w:t>
      </w:r>
      <w:r>
        <w:t xml:space="preserve"> los participantes</w:t>
      </w:r>
      <w:r w:rsidR="002D3159">
        <w:t>.</w:t>
      </w:r>
      <w:r>
        <w:t xml:space="preserve"> </w:t>
      </w:r>
    </w:p>
    <w:p w14:paraId="40740C19" w14:textId="77777777" w:rsidR="0043142A" w:rsidRDefault="0043142A" w:rsidP="004020F0">
      <w:pPr>
        <w:ind w:firstLine="720"/>
      </w:pPr>
    </w:p>
    <w:p w14:paraId="126B678D" w14:textId="77777777" w:rsidR="000072F8" w:rsidRDefault="000072F8" w:rsidP="004020F0">
      <w:pPr>
        <w:pStyle w:val="Listaconvietas"/>
        <w:numPr>
          <w:ilvl w:val="0"/>
          <w:numId w:val="0"/>
        </w:numPr>
        <w:ind w:firstLine="720"/>
      </w:pPr>
    </w:p>
    <w:p w14:paraId="1503B651" w14:textId="77777777" w:rsidR="000072F8" w:rsidRDefault="000072F8" w:rsidP="004020F0">
      <w:pPr>
        <w:pStyle w:val="Listaconvietas"/>
        <w:numPr>
          <w:ilvl w:val="0"/>
          <w:numId w:val="0"/>
        </w:numPr>
        <w:ind w:firstLine="720"/>
      </w:pPr>
    </w:p>
    <w:p w14:paraId="2AFBEB2F" w14:textId="3413DA53" w:rsidR="000072F8" w:rsidRPr="0074438C" w:rsidRDefault="000072F8" w:rsidP="004020F0">
      <w:pPr>
        <w:pStyle w:val="Listaconvietas"/>
        <w:numPr>
          <w:ilvl w:val="0"/>
          <w:numId w:val="0"/>
        </w:numPr>
        <w:ind w:firstLine="720"/>
        <w:jc w:val="center"/>
        <w:rPr>
          <w:b/>
          <w:bCs/>
        </w:rPr>
      </w:pPr>
      <w:r w:rsidRPr="0074438C">
        <w:rPr>
          <w:b/>
          <w:bCs/>
        </w:rPr>
        <w:t>CIERRE DEL CURSO</w:t>
      </w:r>
    </w:p>
    <w:p w14:paraId="4A271418" w14:textId="77777777" w:rsidR="0043142A" w:rsidRDefault="0043142A" w:rsidP="004020F0">
      <w:pPr>
        <w:pStyle w:val="Listaconvietas"/>
        <w:numPr>
          <w:ilvl w:val="0"/>
          <w:numId w:val="0"/>
        </w:numPr>
        <w:ind w:firstLine="720"/>
      </w:pPr>
    </w:p>
    <w:p w14:paraId="5D0A99AF" w14:textId="16DBF998" w:rsidR="0043142A" w:rsidRPr="005F0645" w:rsidRDefault="0043142A" w:rsidP="004020F0">
      <w:pPr>
        <w:pStyle w:val="Prrafodelista"/>
        <w:ind w:left="0" w:firstLine="720"/>
        <w:jc w:val="both"/>
      </w:pPr>
      <w:r>
        <w:t>Entrega de un Certificado</w:t>
      </w:r>
      <w:r w:rsidR="00006F37">
        <w:t xml:space="preserve"> </w:t>
      </w:r>
      <w:r w:rsidR="00006F37">
        <w:t>con menciones</w:t>
      </w:r>
      <w:r w:rsidR="00006F37">
        <w:t xml:space="preserve"> honoríficas</w:t>
      </w:r>
      <w:r w:rsidR="00006F37">
        <w:t xml:space="preserve"> de ¡Excelencia!, ¡Aproba</w:t>
      </w:r>
      <w:r w:rsidR="00006F37">
        <w:t>toria</w:t>
      </w:r>
      <w:r w:rsidR="00006F37">
        <w:t xml:space="preserve">! Y ¡Asistencia! firmado y sellado </w:t>
      </w:r>
      <w:r w:rsidR="00006F37">
        <w:t xml:space="preserve">por el director de la academia, el instructor y una </w:t>
      </w:r>
      <w:r w:rsidR="00006F37">
        <w:t>madrina</w:t>
      </w:r>
      <w:r w:rsidR="00006F37">
        <w:t xml:space="preserve"> o padrino, a cada uno de los participantes.</w:t>
      </w:r>
    </w:p>
    <w:sectPr w:rsidR="0043142A" w:rsidRPr="005F0645" w:rsidSect="00D05195">
      <w:footerReference w:type="default" r:id="rId11"/>
      <w:pgSz w:w="11906" w:h="16838" w:code="9"/>
      <w:pgMar w:top="851" w:right="1009" w:bottom="1134" w:left="1009" w:header="720" w:footer="8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7AB1D" w14:textId="77777777" w:rsidR="00D05195" w:rsidRDefault="00D05195">
      <w:pPr>
        <w:spacing w:after="0"/>
      </w:pPr>
      <w:r>
        <w:separator/>
      </w:r>
    </w:p>
  </w:endnote>
  <w:endnote w:type="continuationSeparator" w:id="0">
    <w:p w14:paraId="285336C2" w14:textId="77777777" w:rsidR="00D05195" w:rsidRDefault="00D051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52974" w14:textId="77777777" w:rsidR="00645A75" w:rsidRPr="00F26479" w:rsidRDefault="00C70C09" w:rsidP="003E2D26">
    <w:pPr>
      <w:pStyle w:val="Piedepgina"/>
    </w:pPr>
    <w:r w:rsidRPr="00F26479">
      <w:rPr>
        <w:lang w:bidi="es-ES"/>
      </w:rPr>
      <w:t xml:space="preserve">Página </w:t>
    </w:r>
    <w:r w:rsidRPr="00F26479">
      <w:rPr>
        <w:lang w:bidi="es-ES"/>
      </w:rPr>
      <w:fldChar w:fldCharType="begin"/>
    </w:r>
    <w:r w:rsidRPr="00F26479">
      <w:rPr>
        <w:lang w:bidi="es-ES"/>
      </w:rPr>
      <w:instrText xml:space="preserve"> PAGE   \* MERGEFORMAT </w:instrText>
    </w:r>
    <w:r w:rsidRPr="00F26479">
      <w:rPr>
        <w:lang w:bidi="es-ES"/>
      </w:rPr>
      <w:fldChar w:fldCharType="separate"/>
    </w:r>
    <w:r w:rsidR="00897784" w:rsidRPr="00F26479">
      <w:rPr>
        <w:noProof/>
        <w:lang w:bidi="es-ES"/>
      </w:rPr>
      <w:t>1</w:t>
    </w:r>
    <w:r w:rsidRPr="00F26479"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F5FF0" w14:textId="77777777" w:rsidR="00D05195" w:rsidRDefault="00D05195">
      <w:pPr>
        <w:spacing w:after="0"/>
      </w:pPr>
      <w:r>
        <w:separator/>
      </w:r>
    </w:p>
  </w:footnote>
  <w:footnote w:type="continuationSeparator" w:id="0">
    <w:p w14:paraId="0278E8E3" w14:textId="77777777" w:rsidR="00D05195" w:rsidRDefault="00D0519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1658F4"/>
    <w:multiLevelType w:val="hybridMultilevel"/>
    <w:tmpl w:val="9E9C56F4"/>
    <w:lvl w:ilvl="0" w:tplc="540A0017">
      <w:start w:val="1"/>
      <w:numFmt w:val="lowerLetter"/>
      <w:lvlText w:val="%1)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4A7565"/>
    <w:multiLevelType w:val="hybridMultilevel"/>
    <w:tmpl w:val="CAA4787E"/>
    <w:lvl w:ilvl="0" w:tplc="540A0017">
      <w:start w:val="1"/>
      <w:numFmt w:val="lowerLetter"/>
      <w:lvlText w:val="%1)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1F5260"/>
    <w:multiLevelType w:val="hybridMultilevel"/>
    <w:tmpl w:val="6332E7A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4B40C2"/>
    <w:multiLevelType w:val="hybridMultilevel"/>
    <w:tmpl w:val="2A1CE672"/>
    <w:lvl w:ilvl="0" w:tplc="540A0017">
      <w:start w:val="1"/>
      <w:numFmt w:val="lowerLetter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D616DE1"/>
    <w:multiLevelType w:val="hybridMultilevel"/>
    <w:tmpl w:val="4ADE8DA0"/>
    <w:lvl w:ilvl="0" w:tplc="540A000F">
      <w:start w:val="1"/>
      <w:numFmt w:val="decimal"/>
      <w:lvlText w:val="%1.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D73322D"/>
    <w:multiLevelType w:val="hybridMultilevel"/>
    <w:tmpl w:val="3A203C7E"/>
    <w:lvl w:ilvl="0" w:tplc="540A000F">
      <w:start w:val="1"/>
      <w:numFmt w:val="decimal"/>
      <w:lvlText w:val="%1.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0DD96CFD"/>
    <w:multiLevelType w:val="multilevel"/>
    <w:tmpl w:val="D56C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730C11"/>
    <w:multiLevelType w:val="multilevel"/>
    <w:tmpl w:val="1196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F55B39"/>
    <w:multiLevelType w:val="hybridMultilevel"/>
    <w:tmpl w:val="B1FA4512"/>
    <w:lvl w:ilvl="0" w:tplc="5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656C7C"/>
    <w:multiLevelType w:val="multilevel"/>
    <w:tmpl w:val="2424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91308E"/>
    <w:multiLevelType w:val="hybridMultilevel"/>
    <w:tmpl w:val="DF5EDDE6"/>
    <w:lvl w:ilvl="0" w:tplc="540A0017">
      <w:start w:val="1"/>
      <w:numFmt w:val="lowerLetter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0866C45"/>
    <w:multiLevelType w:val="hybridMultilevel"/>
    <w:tmpl w:val="BAD4CF5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720BF0"/>
    <w:multiLevelType w:val="multilevel"/>
    <w:tmpl w:val="A148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800" w:hanging="720"/>
      </w:pPr>
      <w:rPr>
        <w:rFonts w:ascii="Trebuchet MS" w:eastAsiaTheme="minorHAnsi" w:hAnsi="Trebuchet M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7D74FA"/>
    <w:multiLevelType w:val="hybridMultilevel"/>
    <w:tmpl w:val="E2128CA0"/>
    <w:lvl w:ilvl="0" w:tplc="5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D164DA"/>
    <w:multiLevelType w:val="multilevel"/>
    <w:tmpl w:val="9C60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1B4289"/>
    <w:multiLevelType w:val="hybridMultilevel"/>
    <w:tmpl w:val="6E9E0600"/>
    <w:lvl w:ilvl="0" w:tplc="540A000F">
      <w:start w:val="1"/>
      <w:numFmt w:val="decimal"/>
      <w:lvlText w:val="%1.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FB165E"/>
    <w:multiLevelType w:val="hybridMultilevel"/>
    <w:tmpl w:val="4C5828F0"/>
    <w:lvl w:ilvl="0" w:tplc="EA184B6E">
      <w:start w:val="1"/>
      <w:numFmt w:val="bullet"/>
      <w:pStyle w:val="Listaconvietas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1B16949"/>
    <w:multiLevelType w:val="hybridMultilevel"/>
    <w:tmpl w:val="A916604A"/>
    <w:lvl w:ilvl="0" w:tplc="540A0017">
      <w:start w:val="1"/>
      <w:numFmt w:val="lowerLetter"/>
      <w:lvlText w:val="%1)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CE41B3"/>
    <w:multiLevelType w:val="hybridMultilevel"/>
    <w:tmpl w:val="7E922858"/>
    <w:lvl w:ilvl="0" w:tplc="540A0017">
      <w:start w:val="1"/>
      <w:numFmt w:val="lowerLetter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6E631FE"/>
    <w:multiLevelType w:val="hybridMultilevel"/>
    <w:tmpl w:val="485411E6"/>
    <w:lvl w:ilvl="0" w:tplc="540A0017">
      <w:start w:val="1"/>
      <w:numFmt w:val="lowerLetter"/>
      <w:lvlText w:val="%1)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53529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B873ECF"/>
    <w:multiLevelType w:val="hybridMultilevel"/>
    <w:tmpl w:val="35544706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F767F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ECA6336"/>
    <w:multiLevelType w:val="multilevel"/>
    <w:tmpl w:val="C3FE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876AE7"/>
    <w:multiLevelType w:val="hybridMultilevel"/>
    <w:tmpl w:val="F9C8229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D9286C"/>
    <w:multiLevelType w:val="multilevel"/>
    <w:tmpl w:val="CB70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F010DD"/>
    <w:multiLevelType w:val="multilevel"/>
    <w:tmpl w:val="2548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364400"/>
    <w:multiLevelType w:val="hybridMultilevel"/>
    <w:tmpl w:val="09EE6746"/>
    <w:lvl w:ilvl="0" w:tplc="5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9F3D3A"/>
    <w:multiLevelType w:val="hybridMultilevel"/>
    <w:tmpl w:val="3CD4F64C"/>
    <w:lvl w:ilvl="0" w:tplc="540A0017">
      <w:start w:val="1"/>
      <w:numFmt w:val="lowerLetter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B2C6D03"/>
    <w:multiLevelType w:val="hybridMultilevel"/>
    <w:tmpl w:val="55507380"/>
    <w:lvl w:ilvl="0" w:tplc="540A0017">
      <w:start w:val="1"/>
      <w:numFmt w:val="lowerLetter"/>
      <w:lvlText w:val="%1)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2E48C7"/>
    <w:multiLevelType w:val="hybridMultilevel"/>
    <w:tmpl w:val="6D2EF0CC"/>
    <w:lvl w:ilvl="0" w:tplc="540A000F">
      <w:start w:val="1"/>
      <w:numFmt w:val="decimal"/>
      <w:lvlText w:val="%1.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63E160E"/>
    <w:multiLevelType w:val="hybridMultilevel"/>
    <w:tmpl w:val="49BE76C6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4113A7"/>
    <w:multiLevelType w:val="hybridMultilevel"/>
    <w:tmpl w:val="5354476E"/>
    <w:lvl w:ilvl="0" w:tplc="5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DE07C93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5" w15:restartNumberingAfterBreak="0">
    <w:nsid w:val="715C17FC"/>
    <w:multiLevelType w:val="multilevel"/>
    <w:tmpl w:val="8D8C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2417B5B"/>
    <w:multiLevelType w:val="hybridMultilevel"/>
    <w:tmpl w:val="4AE0E976"/>
    <w:lvl w:ilvl="0" w:tplc="540A0017">
      <w:start w:val="1"/>
      <w:numFmt w:val="lowerLetter"/>
      <w:lvlText w:val="%1)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F57499"/>
    <w:multiLevelType w:val="multilevel"/>
    <w:tmpl w:val="BF0A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7E3CF4"/>
    <w:multiLevelType w:val="hybridMultilevel"/>
    <w:tmpl w:val="164CC43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443217">
    <w:abstractNumId w:val="9"/>
  </w:num>
  <w:num w:numId="2" w16cid:durableId="1931886549">
    <w:abstractNumId w:val="43"/>
  </w:num>
  <w:num w:numId="3" w16cid:durableId="1799912920">
    <w:abstractNumId w:val="46"/>
  </w:num>
  <w:num w:numId="4" w16cid:durableId="1976568414">
    <w:abstractNumId w:val="26"/>
  </w:num>
  <w:num w:numId="5" w16cid:durableId="853960080">
    <w:abstractNumId w:val="26"/>
    <w:lvlOverride w:ilvl="0">
      <w:startOverride w:val="1"/>
    </w:lvlOverride>
  </w:num>
  <w:num w:numId="6" w16cid:durableId="794179121">
    <w:abstractNumId w:val="7"/>
  </w:num>
  <w:num w:numId="7" w16cid:durableId="1852914858">
    <w:abstractNumId w:val="6"/>
  </w:num>
  <w:num w:numId="8" w16cid:durableId="2134132339">
    <w:abstractNumId w:val="5"/>
  </w:num>
  <w:num w:numId="9" w16cid:durableId="611208007">
    <w:abstractNumId w:val="4"/>
  </w:num>
  <w:num w:numId="10" w16cid:durableId="761873260">
    <w:abstractNumId w:val="8"/>
  </w:num>
  <w:num w:numId="11" w16cid:durableId="1753089575">
    <w:abstractNumId w:val="3"/>
  </w:num>
  <w:num w:numId="12" w16cid:durableId="896163944">
    <w:abstractNumId w:val="2"/>
  </w:num>
  <w:num w:numId="13" w16cid:durableId="504319992">
    <w:abstractNumId w:val="1"/>
  </w:num>
  <w:num w:numId="14" w16cid:durableId="1797600176">
    <w:abstractNumId w:val="0"/>
  </w:num>
  <w:num w:numId="15" w16cid:durableId="1590310005">
    <w:abstractNumId w:val="32"/>
  </w:num>
  <w:num w:numId="16" w16cid:durableId="1516726567">
    <w:abstractNumId w:val="30"/>
  </w:num>
  <w:num w:numId="17" w16cid:durableId="1362391317">
    <w:abstractNumId w:val="44"/>
  </w:num>
  <w:num w:numId="18" w16cid:durableId="288778639">
    <w:abstractNumId w:val="36"/>
  </w:num>
  <w:num w:numId="19" w16cid:durableId="929200153">
    <w:abstractNumId w:val="33"/>
  </w:num>
  <w:num w:numId="20" w16cid:durableId="798455355">
    <w:abstractNumId w:val="17"/>
  </w:num>
  <w:num w:numId="21" w16cid:durableId="1489132098">
    <w:abstractNumId w:val="48"/>
  </w:num>
  <w:num w:numId="22" w16cid:durableId="1509175762">
    <w:abstractNumId w:val="35"/>
  </w:num>
  <w:num w:numId="23" w16cid:durableId="1076826797">
    <w:abstractNumId w:val="45"/>
  </w:num>
  <w:num w:numId="24" w16cid:durableId="36515406">
    <w:abstractNumId w:val="22"/>
  </w:num>
  <w:num w:numId="25" w16cid:durableId="322395229">
    <w:abstractNumId w:val="24"/>
  </w:num>
  <w:num w:numId="26" w16cid:durableId="186647265">
    <w:abstractNumId w:val="19"/>
  </w:num>
  <w:num w:numId="27" w16cid:durableId="88623878">
    <w:abstractNumId w:val="16"/>
  </w:num>
  <w:num w:numId="28" w16cid:durableId="791362163">
    <w:abstractNumId w:val="12"/>
  </w:num>
  <w:num w:numId="29" w16cid:durableId="1065373010">
    <w:abstractNumId w:val="49"/>
  </w:num>
  <w:num w:numId="30" w16cid:durableId="1973319709">
    <w:abstractNumId w:val="23"/>
  </w:num>
  <w:num w:numId="31" w16cid:durableId="1250969481">
    <w:abstractNumId w:val="18"/>
  </w:num>
  <w:num w:numId="32" w16cid:durableId="14120553">
    <w:abstractNumId w:val="42"/>
  </w:num>
  <w:num w:numId="33" w16cid:durableId="1033072214">
    <w:abstractNumId w:val="31"/>
  </w:num>
  <w:num w:numId="34" w16cid:durableId="1915698329">
    <w:abstractNumId w:val="37"/>
  </w:num>
  <w:num w:numId="35" w16cid:durableId="1559851966">
    <w:abstractNumId w:val="21"/>
  </w:num>
  <w:num w:numId="36" w16cid:durableId="1625623242">
    <w:abstractNumId w:val="11"/>
  </w:num>
  <w:num w:numId="37" w16cid:durableId="1715226730">
    <w:abstractNumId w:val="27"/>
  </w:num>
  <w:num w:numId="38" w16cid:durableId="1087769868">
    <w:abstractNumId w:val="41"/>
  </w:num>
  <w:num w:numId="39" w16cid:durableId="1201285091">
    <w:abstractNumId w:val="39"/>
  </w:num>
  <w:num w:numId="40" w16cid:durableId="1191382972">
    <w:abstractNumId w:val="29"/>
  </w:num>
  <w:num w:numId="41" w16cid:durableId="345330573">
    <w:abstractNumId w:val="10"/>
  </w:num>
  <w:num w:numId="42" w16cid:durableId="1090661320">
    <w:abstractNumId w:val="34"/>
  </w:num>
  <w:num w:numId="43" w16cid:durableId="724181390">
    <w:abstractNumId w:val="47"/>
  </w:num>
  <w:num w:numId="44" w16cid:durableId="1244340680">
    <w:abstractNumId w:val="25"/>
  </w:num>
  <w:num w:numId="45" w16cid:durableId="1356687547">
    <w:abstractNumId w:val="13"/>
  </w:num>
  <w:num w:numId="46" w16cid:durableId="1649869166">
    <w:abstractNumId w:val="14"/>
  </w:num>
  <w:num w:numId="47" w16cid:durableId="106050237">
    <w:abstractNumId w:val="28"/>
  </w:num>
  <w:num w:numId="48" w16cid:durableId="1278835855">
    <w:abstractNumId w:val="40"/>
  </w:num>
  <w:num w:numId="49" w16cid:durableId="174462218">
    <w:abstractNumId w:val="38"/>
  </w:num>
  <w:num w:numId="50" w16cid:durableId="1020856049">
    <w:abstractNumId w:val="15"/>
  </w:num>
  <w:num w:numId="51" w16cid:durableId="196576560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00D"/>
    <w:rsid w:val="00006F37"/>
    <w:rsid w:val="000072F8"/>
    <w:rsid w:val="00032C08"/>
    <w:rsid w:val="0007400D"/>
    <w:rsid w:val="0007549E"/>
    <w:rsid w:val="00095B03"/>
    <w:rsid w:val="000C06A9"/>
    <w:rsid w:val="000F4F0C"/>
    <w:rsid w:val="000F557A"/>
    <w:rsid w:val="00146E82"/>
    <w:rsid w:val="00177748"/>
    <w:rsid w:val="001A148C"/>
    <w:rsid w:val="001B2540"/>
    <w:rsid w:val="001B5557"/>
    <w:rsid w:val="001C1A07"/>
    <w:rsid w:val="001C1D21"/>
    <w:rsid w:val="001E1E51"/>
    <w:rsid w:val="00216B82"/>
    <w:rsid w:val="0022314C"/>
    <w:rsid w:val="0024197D"/>
    <w:rsid w:val="00290CC6"/>
    <w:rsid w:val="0029206B"/>
    <w:rsid w:val="002C4534"/>
    <w:rsid w:val="002D3159"/>
    <w:rsid w:val="002D4256"/>
    <w:rsid w:val="002F30E3"/>
    <w:rsid w:val="0038179F"/>
    <w:rsid w:val="003858A9"/>
    <w:rsid w:val="003B0391"/>
    <w:rsid w:val="003E2D26"/>
    <w:rsid w:val="004020F0"/>
    <w:rsid w:val="004129EF"/>
    <w:rsid w:val="0041603D"/>
    <w:rsid w:val="0042659A"/>
    <w:rsid w:val="0043142A"/>
    <w:rsid w:val="00455DFD"/>
    <w:rsid w:val="0045731C"/>
    <w:rsid w:val="0047050B"/>
    <w:rsid w:val="004B3A36"/>
    <w:rsid w:val="00540212"/>
    <w:rsid w:val="00544E8A"/>
    <w:rsid w:val="0059569D"/>
    <w:rsid w:val="005F0645"/>
    <w:rsid w:val="006042D1"/>
    <w:rsid w:val="00645A75"/>
    <w:rsid w:val="00671C79"/>
    <w:rsid w:val="006F7190"/>
    <w:rsid w:val="006F7C60"/>
    <w:rsid w:val="00705456"/>
    <w:rsid w:val="007304B2"/>
    <w:rsid w:val="0074438C"/>
    <w:rsid w:val="00763449"/>
    <w:rsid w:val="007824E9"/>
    <w:rsid w:val="007920CA"/>
    <w:rsid w:val="007D4450"/>
    <w:rsid w:val="007E0C3F"/>
    <w:rsid w:val="00855DE9"/>
    <w:rsid w:val="00865AAC"/>
    <w:rsid w:val="00883B4C"/>
    <w:rsid w:val="00897784"/>
    <w:rsid w:val="008D0C4E"/>
    <w:rsid w:val="008D416A"/>
    <w:rsid w:val="008E11B7"/>
    <w:rsid w:val="00906F4C"/>
    <w:rsid w:val="009550F6"/>
    <w:rsid w:val="009C29FD"/>
    <w:rsid w:val="009D1E5C"/>
    <w:rsid w:val="009D3D78"/>
    <w:rsid w:val="009E337C"/>
    <w:rsid w:val="00A44058"/>
    <w:rsid w:val="00A55C86"/>
    <w:rsid w:val="00A66C39"/>
    <w:rsid w:val="00A67D06"/>
    <w:rsid w:val="00AB1476"/>
    <w:rsid w:val="00AE0E17"/>
    <w:rsid w:val="00B15429"/>
    <w:rsid w:val="00B4621A"/>
    <w:rsid w:val="00B55513"/>
    <w:rsid w:val="00B73415"/>
    <w:rsid w:val="00B766DC"/>
    <w:rsid w:val="00B96BA5"/>
    <w:rsid w:val="00BA5A96"/>
    <w:rsid w:val="00BE3F95"/>
    <w:rsid w:val="00C15C56"/>
    <w:rsid w:val="00C70C09"/>
    <w:rsid w:val="00CA7742"/>
    <w:rsid w:val="00D05195"/>
    <w:rsid w:val="00DE0518"/>
    <w:rsid w:val="00E50CB0"/>
    <w:rsid w:val="00EC6FBD"/>
    <w:rsid w:val="00F26479"/>
    <w:rsid w:val="00F47D02"/>
    <w:rsid w:val="00F618A8"/>
    <w:rsid w:val="00F649AF"/>
    <w:rsid w:val="00F7669D"/>
    <w:rsid w:val="00FA1A7B"/>
    <w:rsid w:val="00FB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140E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C86"/>
  </w:style>
  <w:style w:type="paragraph" w:styleId="Ttulo1">
    <w:name w:val="heading 1"/>
    <w:basedOn w:val="Normal"/>
    <w:next w:val="Normal"/>
    <w:link w:val="Ttulo1Car"/>
    <w:uiPriority w:val="1"/>
    <w:qFormat/>
    <w:rsid w:val="00A55C8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rsid w:val="00A55C86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B6332E" w:themeColor="accent1" w:themeShade="BF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5C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5C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5C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5C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5C8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5C8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5C8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2"/>
    <w:qFormat/>
    <w:rsid w:val="00A55C86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tuloCar">
    <w:name w:val="Título Car"/>
    <w:basedOn w:val="Fuentedeprrafopredeter"/>
    <w:link w:val="Ttulo"/>
    <w:uiPriority w:val="2"/>
    <w:rsid w:val="00A55C86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tulo">
    <w:name w:val="Subtitle"/>
    <w:basedOn w:val="Normal"/>
    <w:next w:val="Normal"/>
    <w:link w:val="SubttuloCar"/>
    <w:uiPriority w:val="3"/>
    <w:qFormat/>
    <w:rsid w:val="00A55C86"/>
    <w:pPr>
      <w:numPr>
        <w:ilvl w:val="1"/>
      </w:numPr>
      <w:spacing w:after="800"/>
    </w:pPr>
    <w:rPr>
      <w:b/>
      <w:bCs/>
      <w:color w:val="262626" w:themeColor="text1" w:themeTint="D9"/>
      <w:spacing w:val="15"/>
      <w:sz w:val="24"/>
    </w:rPr>
  </w:style>
  <w:style w:type="character" w:customStyle="1" w:styleId="SubttuloCar">
    <w:name w:val="Subtítulo Car"/>
    <w:basedOn w:val="Fuentedeprrafopredeter"/>
    <w:link w:val="Subttulo"/>
    <w:uiPriority w:val="3"/>
    <w:rsid w:val="00A55C86"/>
    <w:rPr>
      <w:b/>
      <w:bCs/>
      <w:color w:val="262626" w:themeColor="text1" w:themeTint="D9"/>
      <w:spacing w:val="15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A55C86"/>
    <w:rPr>
      <w:color w:val="595959" w:themeColor="text1" w:themeTint="A6"/>
    </w:rPr>
  </w:style>
  <w:style w:type="character" w:customStyle="1" w:styleId="Ttulo1Car">
    <w:name w:val="Título 1 Car"/>
    <w:basedOn w:val="Fuentedeprrafopredeter"/>
    <w:link w:val="Ttulo1"/>
    <w:uiPriority w:val="1"/>
    <w:rsid w:val="00A55C8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aconcuadrcula">
    <w:name w:val="Table Grid"/>
    <w:basedOn w:val="Tablanormal"/>
    <w:uiPriority w:val="39"/>
    <w:rsid w:val="00A55C8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1"/>
    <w:rsid w:val="00A55C86"/>
    <w:rPr>
      <w:rFonts w:asciiTheme="majorHAnsi" w:eastAsiaTheme="majorEastAsia" w:hAnsiTheme="majorHAnsi" w:cstheme="majorBidi"/>
      <w:b/>
      <w:bCs/>
      <w:color w:val="B6332E" w:themeColor="accent1" w:themeShade="BF"/>
    </w:rPr>
  </w:style>
  <w:style w:type="paragraph" w:styleId="Listaconvietas">
    <w:name w:val="List Bullet"/>
    <w:basedOn w:val="Normal"/>
    <w:uiPriority w:val="1"/>
    <w:unhideWhenUsed/>
    <w:qFormat/>
    <w:rsid w:val="00A55C86"/>
    <w:pPr>
      <w:numPr>
        <w:numId w:val="4"/>
      </w:numPr>
    </w:pPr>
  </w:style>
  <w:style w:type="character" w:styleId="Textoennegrita">
    <w:name w:val="Strong"/>
    <w:basedOn w:val="Fuentedeprrafopredeter"/>
    <w:uiPriority w:val="1"/>
    <w:qFormat/>
    <w:rsid w:val="00A55C86"/>
    <w:rPr>
      <w:b/>
      <w:bCs/>
      <w:color w:val="262626" w:themeColor="text1" w:themeTint="D9"/>
    </w:rPr>
  </w:style>
  <w:style w:type="table" w:customStyle="1" w:styleId="TabladelprogramadelcursoSinbordes">
    <w:name w:val="Tabla del programa del curso: Sin bordes"/>
    <w:basedOn w:val="Tablanormal"/>
    <w:uiPriority w:val="99"/>
    <w:rsid w:val="00A55C86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Sinespaciado">
    <w:name w:val="No Spacing"/>
    <w:uiPriority w:val="36"/>
    <w:qFormat/>
    <w:rsid w:val="00A55C86"/>
    <w:pPr>
      <w:spacing w:after="0"/>
    </w:pPr>
  </w:style>
  <w:style w:type="table" w:customStyle="1" w:styleId="TabladelprogramadelcursoConbordes">
    <w:name w:val="Tabla del programa del curso: Con bordes"/>
    <w:basedOn w:val="Tablanormal"/>
    <w:uiPriority w:val="99"/>
    <w:rsid w:val="00A55C86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Encabezado">
    <w:name w:val="header"/>
    <w:basedOn w:val="Normal"/>
    <w:link w:val="EncabezadoCar"/>
    <w:uiPriority w:val="99"/>
    <w:unhideWhenUsed/>
    <w:rsid w:val="00A55C86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A55C86"/>
  </w:style>
  <w:style w:type="paragraph" w:styleId="Piedepgina">
    <w:name w:val="footer"/>
    <w:basedOn w:val="Normal"/>
    <w:link w:val="PiedepginaCar"/>
    <w:uiPriority w:val="99"/>
    <w:unhideWhenUsed/>
    <w:rsid w:val="00A55C86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55C86"/>
    <w:rPr>
      <w:b/>
      <w:bCs/>
      <w:color w:val="262626" w:themeColor="text1" w:themeTint="D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5C86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5C86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A55C86"/>
  </w:style>
  <w:style w:type="paragraph" w:styleId="Textodebloque">
    <w:name w:val="Block Text"/>
    <w:basedOn w:val="Normal"/>
    <w:uiPriority w:val="99"/>
    <w:semiHidden/>
    <w:unhideWhenUsed/>
    <w:rsid w:val="00A55C86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55C86"/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55C86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A55C86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A55C86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55C86"/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55C86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A55C86"/>
    <w:pPr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A55C86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55C86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55C8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A55C86"/>
    <w:pPr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A55C86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55C86"/>
    <w:pPr>
      <w:spacing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55C86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55C86"/>
    <w:pPr>
      <w:ind w:left="283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55C86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A55C86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55C86"/>
    <w:pPr>
      <w:spacing w:after="200"/>
    </w:pPr>
    <w:rPr>
      <w:i/>
      <w:iCs/>
      <w:color w:val="361817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A55C86"/>
    <w:pPr>
      <w:spacing w:after="0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A55C86"/>
  </w:style>
  <w:style w:type="table" w:styleId="Cuadrculavistosa">
    <w:name w:val="Colorful Grid"/>
    <w:basedOn w:val="Tablanormal"/>
    <w:uiPriority w:val="73"/>
    <w:semiHidden/>
    <w:unhideWhenUsed/>
    <w:rsid w:val="00A55C86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A55C86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A55C86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A55C86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A55C86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A55C86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A55C86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A55C86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A55C86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A55C86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A55C86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A55C86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A55C86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A55C86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A55C8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A55C8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A55C8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A55C8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A55C8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A55C8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A55C8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55C86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55C86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55C86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55C8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55C86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A55C86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A55C86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A55C86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A55C86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A55C86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A55C86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A55C86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A55C86"/>
  </w:style>
  <w:style w:type="character" w:customStyle="1" w:styleId="FechaCar">
    <w:name w:val="Fecha Car"/>
    <w:basedOn w:val="Fuentedeprrafopredeter"/>
    <w:link w:val="Fecha"/>
    <w:uiPriority w:val="99"/>
    <w:semiHidden/>
    <w:rsid w:val="00A55C86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55C86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55C86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A55C86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A55C86"/>
  </w:style>
  <w:style w:type="character" w:styleId="nfasis">
    <w:name w:val="Emphasis"/>
    <w:basedOn w:val="Fuentedeprrafopredeter"/>
    <w:uiPriority w:val="20"/>
    <w:semiHidden/>
    <w:unhideWhenUsed/>
    <w:qFormat/>
    <w:rsid w:val="00A55C86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A55C86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55C86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55C86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A55C86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A55C86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55C86"/>
    <w:rPr>
      <w:color w:val="A85D00" w:themeColor="accent5" w:themeShade="BF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A55C8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55C86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55C86"/>
    <w:rPr>
      <w:szCs w:val="20"/>
    </w:rPr>
  </w:style>
  <w:style w:type="table" w:styleId="Tablaconcuadrcula1clara">
    <w:name w:val="Grid Table 1 Light"/>
    <w:basedOn w:val="Tablanormal"/>
    <w:uiPriority w:val="46"/>
    <w:rsid w:val="00A55C8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A55C86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A55C86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A55C86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A55C86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A55C86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A55C86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A55C86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A55C86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A55C86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A55C86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A55C86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A55C86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A55C86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Tabladecuadrcula3">
    <w:name w:val="Grid Table 3"/>
    <w:basedOn w:val="Tablanormal"/>
    <w:uiPriority w:val="48"/>
    <w:rsid w:val="00A55C8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A55C86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A55C86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A55C86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A55C86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A55C86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A55C86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A55C8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A55C86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A55C86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A55C86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A55C86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A55C86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A55C86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A55C8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A55C8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A55C8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A55C8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A55C8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A55C8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A55C8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A55C8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A55C86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A55C86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A55C86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A55C86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A55C86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A55C86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A55C8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A55C86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A55C86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A55C86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A55C86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A55C86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A55C86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Fuentedeprrafopredeter"/>
    <w:uiPriority w:val="99"/>
    <w:semiHidden/>
    <w:unhideWhenUsed/>
    <w:rsid w:val="00A55C86"/>
    <w:rPr>
      <w:color w:val="2B579A"/>
      <w:shd w:val="clear" w:color="auto" w:fill="E6E6E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5C86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5C86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5C86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5C86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5C86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5C8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5C8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A55C86"/>
  </w:style>
  <w:style w:type="paragraph" w:styleId="DireccinHTML">
    <w:name w:val="HTML Address"/>
    <w:basedOn w:val="Normal"/>
    <w:link w:val="DireccinHTMLCar"/>
    <w:uiPriority w:val="99"/>
    <w:semiHidden/>
    <w:unhideWhenUsed/>
    <w:rsid w:val="00A55C86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A55C86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A55C8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55C86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A55C86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A55C86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5C86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55C86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A55C86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A55C86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A55C86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A55C86"/>
    <w:rPr>
      <w:color w:val="3177A6" w:themeColor="accent2" w:themeShade="BF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55C86"/>
    <w:pPr>
      <w:spacing w:after="0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A55C86"/>
    <w:pPr>
      <w:spacing w:after="0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A55C86"/>
    <w:pPr>
      <w:spacing w:after="0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A55C86"/>
    <w:pPr>
      <w:spacing w:after="0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A55C86"/>
    <w:pPr>
      <w:spacing w:after="0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A55C86"/>
    <w:pPr>
      <w:spacing w:after="0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A55C86"/>
    <w:pPr>
      <w:spacing w:after="0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A55C86"/>
    <w:pPr>
      <w:spacing w:after="0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A55C86"/>
    <w:pPr>
      <w:spacing w:after="0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A55C86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A55C86"/>
    <w:rPr>
      <w:i/>
      <w:iCs/>
      <w:color w:val="B6332E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A55C86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A55C86"/>
    <w:rPr>
      <w:i/>
      <w:iCs/>
      <w:color w:val="B6332E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A55C86"/>
    <w:rPr>
      <w:b/>
      <w:bCs/>
      <w:caps w:val="0"/>
      <w:smallCaps/>
      <w:color w:val="B6332E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A55C86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A55C86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A55C86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A55C86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A55C86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A55C86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A55C86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A55C86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A55C86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A55C86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A55C86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A55C86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A55C86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A55C86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A55C86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A55C86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A55C86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A55C86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A55C86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A55C86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A55C86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A55C86"/>
  </w:style>
  <w:style w:type="paragraph" w:styleId="Lista">
    <w:name w:val="List"/>
    <w:basedOn w:val="Normal"/>
    <w:uiPriority w:val="99"/>
    <w:semiHidden/>
    <w:unhideWhenUsed/>
    <w:rsid w:val="00A55C86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A55C86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A55C86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A55C86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A55C86"/>
    <w:pPr>
      <w:ind w:left="1415" w:hanging="283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A55C86"/>
    <w:pPr>
      <w:numPr>
        <w:numId w:val="6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A55C86"/>
    <w:pPr>
      <w:numPr>
        <w:numId w:val="7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A55C86"/>
    <w:pPr>
      <w:numPr>
        <w:numId w:val="8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A55C86"/>
    <w:pPr>
      <w:numPr>
        <w:numId w:val="9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A55C86"/>
    <w:pPr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A55C86"/>
    <w:pPr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A55C86"/>
    <w:pPr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A55C86"/>
    <w:pPr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A55C86"/>
    <w:pPr>
      <w:ind w:left="1415"/>
      <w:contextualSpacing/>
    </w:pPr>
  </w:style>
  <w:style w:type="paragraph" w:styleId="Listaconnmeros">
    <w:name w:val="List Number"/>
    <w:basedOn w:val="Normal"/>
    <w:uiPriority w:val="99"/>
    <w:semiHidden/>
    <w:unhideWhenUsed/>
    <w:rsid w:val="00A55C86"/>
    <w:pPr>
      <w:numPr>
        <w:numId w:val="10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A55C86"/>
    <w:pPr>
      <w:numPr>
        <w:numId w:val="11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A55C86"/>
    <w:pPr>
      <w:numPr>
        <w:numId w:val="12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A55C86"/>
    <w:pPr>
      <w:numPr>
        <w:numId w:val="13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A55C86"/>
    <w:pPr>
      <w:numPr>
        <w:numId w:val="14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A55C86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A55C8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A55C8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A55C8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A55C8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A55C8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A55C8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A55C8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Tabladelista2">
    <w:name w:val="List Table 2"/>
    <w:basedOn w:val="Tablanormal"/>
    <w:uiPriority w:val="47"/>
    <w:rsid w:val="00A55C8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A55C86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A55C86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A55C86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A55C86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A55C86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A55C86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Tabladelista3">
    <w:name w:val="List Table 3"/>
    <w:basedOn w:val="Tablanormal"/>
    <w:uiPriority w:val="48"/>
    <w:rsid w:val="00A55C86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55C86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A55C86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A55C86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A55C86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A55C86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A55C86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A55C8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A55C86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A55C86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A55C86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A55C86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A55C86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A55C86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A55C8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A55C8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A55C8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A55C8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A55C8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A55C8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A55C8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A55C8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A55C86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55C86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A55C86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A55C86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A55C86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A55C86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A55C86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A55C86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A55C86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A55C86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A55C86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A55C86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A55C86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A55C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55C86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A55C86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A55C86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A55C86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A55C86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A55C86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A55C86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A55C86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A55C8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A55C8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A55C8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A55C8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A55C8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A55C8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A55C8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A55C8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A55C8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A55C8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A55C8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A55C8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A55C8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A55C8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A55C8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A55C8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A55C8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A55C8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A55C8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A55C8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A55C8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A55C8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A55C8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A55C8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A55C8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A55C8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A55C8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A55C8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A55C86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A55C86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A55C86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A55C86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A55C86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A55C86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A55C86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A55C86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A55C86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A55C86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A55C86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A55C86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A55C86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A55C86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cionar">
    <w:name w:val="Mention"/>
    <w:basedOn w:val="Fuentedeprrafopredeter"/>
    <w:uiPriority w:val="99"/>
    <w:semiHidden/>
    <w:unhideWhenUsed/>
    <w:rsid w:val="00A55C86"/>
    <w:rPr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A55C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A55C8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55C86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semiHidden/>
    <w:unhideWhenUsed/>
    <w:qFormat/>
    <w:rsid w:val="00A55C86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A55C86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A55C86"/>
  </w:style>
  <w:style w:type="character" w:styleId="Nmerodepgina">
    <w:name w:val="page number"/>
    <w:basedOn w:val="Fuentedeprrafopredeter"/>
    <w:uiPriority w:val="99"/>
    <w:semiHidden/>
    <w:unhideWhenUsed/>
    <w:rsid w:val="00A55C86"/>
  </w:style>
  <w:style w:type="table" w:styleId="Tablanormal1">
    <w:name w:val="Plain Table 1"/>
    <w:basedOn w:val="Tablanormal"/>
    <w:uiPriority w:val="41"/>
    <w:rsid w:val="00A55C86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55C86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A55C86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55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A55C86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A55C86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55C86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A55C86"/>
    <w:pPr>
      <w:spacing w:before="200" w:after="16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semiHidden/>
    <w:rsid w:val="00A55C86"/>
    <w:rPr>
      <w:i/>
      <w:iCs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A55C86"/>
  </w:style>
  <w:style w:type="character" w:customStyle="1" w:styleId="SaludoCar">
    <w:name w:val="Saludo Car"/>
    <w:basedOn w:val="Fuentedeprrafopredeter"/>
    <w:link w:val="Saludo"/>
    <w:uiPriority w:val="99"/>
    <w:semiHidden/>
    <w:rsid w:val="00A55C86"/>
  </w:style>
  <w:style w:type="paragraph" w:styleId="Firma">
    <w:name w:val="Signature"/>
    <w:basedOn w:val="Normal"/>
    <w:link w:val="FirmaCar"/>
    <w:uiPriority w:val="99"/>
    <w:semiHidden/>
    <w:unhideWhenUsed/>
    <w:rsid w:val="00A55C86"/>
    <w:pPr>
      <w:spacing w:after="0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A55C86"/>
  </w:style>
  <w:style w:type="character" w:styleId="Hipervnculointeligente">
    <w:name w:val="Smart Hyperlink"/>
    <w:basedOn w:val="Fuentedeprrafopredeter"/>
    <w:uiPriority w:val="99"/>
    <w:semiHidden/>
    <w:unhideWhenUsed/>
    <w:rsid w:val="00A55C86"/>
    <w:rPr>
      <w:u w:val="dotted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A55C86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A55C86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A55C86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A55C86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A55C86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A55C8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A55C8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A55C8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A55C86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A55C8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A55C86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A55C86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A55C86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A55C86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A55C86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A55C86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A55C86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A55C8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A55C86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A55C8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A55C86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A55C86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A55C86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A55C8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A55C8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A55C86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A55C86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A55C86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A55C8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A55C8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A55C86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A55C8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A55C8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A55C86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A55C8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A55C8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A55C86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A55C86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A55C8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A55C86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A55C8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A55C8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A55C8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A55C8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A55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A55C86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A55C86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A55C86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A55C8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55C86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A55C8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A55C86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A55C86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A55C86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A55C86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A55C86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A55C86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A55C86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A55C86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A55C86"/>
    <w:rPr>
      <w:color w:val="595959" w:themeColor="text1" w:themeTint="A6"/>
      <w:shd w:val="clear" w:color="auto" w:fill="E6E6E6"/>
    </w:rPr>
  </w:style>
  <w:style w:type="numbering" w:styleId="111111">
    <w:name w:val="Outline List 2"/>
    <w:basedOn w:val="Sinlista"/>
    <w:uiPriority w:val="99"/>
    <w:semiHidden/>
    <w:unhideWhenUsed/>
    <w:rsid w:val="00A55C86"/>
    <w:pPr>
      <w:numPr>
        <w:numId w:val="15"/>
      </w:numPr>
    </w:pPr>
  </w:style>
  <w:style w:type="numbering" w:styleId="1ai">
    <w:name w:val="Outline List 1"/>
    <w:basedOn w:val="Sinlista"/>
    <w:uiPriority w:val="99"/>
    <w:semiHidden/>
    <w:unhideWhenUsed/>
    <w:rsid w:val="00A55C86"/>
    <w:pPr>
      <w:numPr>
        <w:numId w:val="16"/>
      </w:numPr>
    </w:pPr>
  </w:style>
  <w:style w:type="numbering" w:styleId="ArtculoSeccin">
    <w:name w:val="Outline List 3"/>
    <w:basedOn w:val="Sinlista"/>
    <w:uiPriority w:val="99"/>
    <w:semiHidden/>
    <w:unhideWhenUsed/>
    <w:rsid w:val="00A55C86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h.javier.rivas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microsoft.com/es-es/windows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vier\AppData\Roaming\Microsoft\Templates\Programa%20del%20curso%20del%20profesor%20(a%20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406CA556BF49D6B9EBA3A685366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1EBE5-5C58-47AA-9FCB-795344ABD6D4}"/>
      </w:docPartPr>
      <w:docPartBody>
        <w:p w:rsidR="008818D6" w:rsidRDefault="00000000">
          <w:pPr>
            <w:pStyle w:val="86406CA556BF49D6B9EBA3A68536634F"/>
          </w:pPr>
          <w:r w:rsidRPr="00F26479">
            <w:rPr>
              <w:lang w:bidi="es-ES"/>
            </w:rPr>
            <w:t>Descripción</w:t>
          </w:r>
        </w:p>
      </w:docPartBody>
    </w:docPart>
    <w:docPart>
      <w:docPartPr>
        <w:name w:val="05B80BC58C5F4772A9BB48F5DC2EC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2A839-DC38-4E4D-93A1-278A63B04A76}"/>
      </w:docPartPr>
      <w:docPartBody>
        <w:p w:rsidR="008818D6" w:rsidRDefault="00000000">
          <w:pPr>
            <w:pStyle w:val="05B80BC58C5F4772A9BB48F5DC2EC724"/>
          </w:pPr>
          <w:r w:rsidRPr="00F26479">
            <w:rPr>
              <w:lang w:bidi="es-ES"/>
            </w:rPr>
            <w:t xml:space="preserve">Programación del curso </w:t>
          </w:r>
        </w:p>
      </w:docPartBody>
    </w:docPart>
    <w:docPart>
      <w:docPartPr>
        <w:name w:val="669CBCF849304E869B84924C63483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DC98F-975A-48A9-B52F-52EBF67D9617}"/>
      </w:docPartPr>
      <w:docPartBody>
        <w:p w:rsidR="008818D6" w:rsidRDefault="009172B5" w:rsidP="009172B5">
          <w:pPr>
            <w:pStyle w:val="669CBCF849304E869B84924C634834FD"/>
          </w:pPr>
          <w:r w:rsidRPr="00F26479">
            <w:rPr>
              <w:lang w:bidi="es-ES"/>
            </w:rPr>
            <w:t>Información y recursos adicionales</w:t>
          </w:r>
        </w:p>
      </w:docPartBody>
    </w:docPart>
    <w:docPart>
      <w:docPartPr>
        <w:name w:val="88DE1AF492544154A3AE98A1585C0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8AA92-BD6D-4392-8DA9-DDA15880D1E6}"/>
      </w:docPartPr>
      <w:docPartBody>
        <w:p w:rsidR="00644AB8" w:rsidRDefault="008818D6" w:rsidP="008818D6">
          <w:pPr>
            <w:pStyle w:val="88DE1AF492544154A3AE98A1585C0A74"/>
          </w:pPr>
          <w:r w:rsidRPr="00F26479">
            <w:rPr>
              <w:lang w:bidi="es-ES"/>
            </w:rPr>
            <w:t>Información sobre el profesor</w:t>
          </w:r>
        </w:p>
      </w:docPartBody>
    </w:docPart>
    <w:docPart>
      <w:docPartPr>
        <w:name w:val="2CFCDD47F5C9468B9707B966AB518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9BEAF-F9CF-46E1-BEB7-B8ACE789CD5E}"/>
      </w:docPartPr>
      <w:docPartBody>
        <w:p w:rsidR="00644AB8" w:rsidRDefault="008818D6" w:rsidP="008818D6">
          <w:pPr>
            <w:pStyle w:val="2CFCDD47F5C9468B9707B966AB518BE8"/>
          </w:pPr>
          <w:r w:rsidRPr="00F26479">
            <w:rPr>
              <w:lang w:bidi="es-ES"/>
            </w:rPr>
            <w:t>Profesor</w:t>
          </w:r>
        </w:p>
      </w:docPartBody>
    </w:docPart>
    <w:docPart>
      <w:docPartPr>
        <w:name w:val="3AB0C274BC2F4F2FB8AFFB435FD0C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46BFA-2DD0-4A80-8CAA-2791EE4B89F1}"/>
      </w:docPartPr>
      <w:docPartBody>
        <w:p w:rsidR="00644AB8" w:rsidRDefault="008818D6" w:rsidP="008818D6">
          <w:pPr>
            <w:pStyle w:val="3AB0C274BC2F4F2FB8AFFB435FD0CFCE"/>
          </w:pPr>
          <w:r w:rsidRPr="00F26479">
            <w:rPr>
              <w:lang w:bidi="es-ES"/>
            </w:rPr>
            <w:t>Correo electrónico</w:t>
          </w:r>
        </w:p>
      </w:docPartBody>
    </w:docPart>
    <w:docPart>
      <w:docPartPr>
        <w:name w:val="7E3254D6A17E4392A1E23065752C2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FA74A-8B06-4AFB-804E-7E7A78D0D44F}"/>
      </w:docPartPr>
      <w:docPartBody>
        <w:p w:rsidR="00644AB8" w:rsidRDefault="008818D6" w:rsidP="008818D6">
          <w:pPr>
            <w:pStyle w:val="7E3254D6A17E4392A1E23065752C27C2"/>
          </w:pPr>
          <w:r w:rsidRPr="00F26479">
            <w:rPr>
              <w:lang w:bidi="es-ES"/>
            </w:rPr>
            <w:t>Ubicación del despacho y horario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B5"/>
    <w:rsid w:val="001F1930"/>
    <w:rsid w:val="00644AB8"/>
    <w:rsid w:val="007202F7"/>
    <w:rsid w:val="007944FC"/>
    <w:rsid w:val="008818D6"/>
    <w:rsid w:val="009172B5"/>
    <w:rsid w:val="00E5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1"/>
    <w:qFormat/>
    <w:rPr>
      <w:b/>
      <w:bCs/>
      <w:color w:val="262626" w:themeColor="text1" w:themeTint="D9"/>
    </w:rPr>
  </w:style>
  <w:style w:type="paragraph" w:customStyle="1" w:styleId="88DE1AF492544154A3AE98A1585C0A74">
    <w:name w:val="88DE1AF492544154A3AE98A1585C0A74"/>
    <w:rsid w:val="008818D6"/>
  </w:style>
  <w:style w:type="paragraph" w:customStyle="1" w:styleId="2CFCDD47F5C9468B9707B966AB518BE8">
    <w:name w:val="2CFCDD47F5C9468B9707B966AB518BE8"/>
    <w:rsid w:val="008818D6"/>
  </w:style>
  <w:style w:type="paragraph" w:customStyle="1" w:styleId="3AB0C274BC2F4F2FB8AFFB435FD0CFCE">
    <w:name w:val="3AB0C274BC2F4F2FB8AFFB435FD0CFCE"/>
    <w:rsid w:val="008818D6"/>
  </w:style>
  <w:style w:type="paragraph" w:customStyle="1" w:styleId="86406CA556BF49D6B9EBA3A68536634F">
    <w:name w:val="86406CA556BF49D6B9EBA3A68536634F"/>
  </w:style>
  <w:style w:type="paragraph" w:customStyle="1" w:styleId="7E3254D6A17E4392A1E23065752C27C2">
    <w:name w:val="7E3254D6A17E4392A1E23065752C27C2"/>
    <w:rsid w:val="008818D6"/>
  </w:style>
  <w:style w:type="paragraph" w:customStyle="1" w:styleId="05B80BC58C5F4772A9BB48F5DC2EC724">
    <w:name w:val="05B80BC58C5F4772A9BB48F5DC2EC724"/>
  </w:style>
  <w:style w:type="paragraph" w:customStyle="1" w:styleId="669CBCF849304E869B84924C634834FD">
    <w:name w:val="669CBCF849304E869B84924C634834FD"/>
    <w:rsid w:val="009172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Programa del curso del profesor (a color)</Template>
  <TotalTime>0</TotalTime>
  <Pages>11</Pages>
  <Words>2170</Words>
  <Characters>11936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2024-02-04T03:07:00Z</dcterms:created>
  <dcterms:modified xsi:type="dcterms:W3CDTF">2024-02-12T04:01:00Z</dcterms:modified>
</cp:coreProperties>
</file>